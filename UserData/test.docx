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 standalone="yes"?>
<w:document mc:Ignorable="w14 w15 wp14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w:body><w:p w:rsidP="001E0A33" w:rsidR="001E0A33" w:rsidRDefault="00FA7902"><w:pPr><w:pStyle w:val="Title"></w:pStyle></w:pPr><w:r><w:t>Radiated</w:t></w:r><w:r w:rsidR="001E0A33"><w:t xml:space="preserve"> </w:t></w:r><w:r w:rsidR="00625DAA"><w:t>Immunity</w:t></w:r><w:r w:rsidR="001E0A33"><w:t xml:space="preserve"> Test Report</w:t></w:r></w:p><w:sdt><w:sdtPr><w:rPr><w:rFonts w:ascii="Times New Roman" w:cs="Times New Roman" w:eastAsia="SimSun" w:hAnsi="Times New Roman"></w:rFonts><w:color w:val="auto"></w:color><w:kern w:val="2"></w:kern><w:sz w:val="21"></w:sz><w:szCs w:val="24"></w:szCs><w:lang w:eastAsia="zh-CN"></w:lang></w:rPr><w:id w:val="-212962147"></w:id><w:docPartObj><w:docPartGallery w:val="Table of Contents"></w:docPartGallery><w:docPartUnique></w:docPartUnique></w:docPartObj></w:sdtPr><w:sdtEndPr><w:rPr><w:b></w:b><w:bCs></w:bCs><w:noProof></w:noProof></w:rPr></w:sdtEndPr><w:sdtContent><w:p w:rsidR="001E0A33" w:rsidRDefault="001E0A33"><w:pPr><w:pStyle w:val="TOCHeading"></w:pStyle></w:pPr><w:r><w:t>Contents</w:t></w:r></w:p><w:p w:rsidR="00455382" w:rsidRDefault="001E0A33"><w:pPr><w:pStyle w:val="TOC1"></w:pStyle><w:tabs><w:tab w:pos="440" w:val="left"></w:tab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r><w:fldChar w:fldCharType="begin"></w:fldChar></w:r><w:r><w:instrText xml:space="preserve"> TOC \o "1-3" \h \z \u </w:instrText></w:r><w:r><w:fldChar w:fldCharType="separate"></w:fldChar></w:r><w:hyperlink w:anchor="_Toc450134220" w:history="1"><w:r w:rsidR="00455382" w:rsidRPr="00A130B4"><w:rPr><w:rStyle w:val="Hyperlink"></w:rStyle><w:noProof></w:noProof></w:rPr><w:t>1.</w:t></w:r><w:r w:rsidR="00455382"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w:tab></w:tab></w:r><w:r w:rsidR="00455382" w:rsidRPr="00A130B4"><w:rPr><w:rStyle w:val="Hyperlink"></w:rStyle><w:noProof></w:noProof></w:rPr><w:t>Test lab facility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_Toc450134220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21" w:history="1"><w:r w:rsidR="00455382" w:rsidRPr="00A130B4"><w:rPr><w:rStyle w:val="Hyperlink"></w:rStyle><w:noProof></w:noProof></w:rPr><w:t>Test Site: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_Toc450134221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3"></w:pStyle><w:tabs><w:tab w:leader="dot" w:pos="8296" w:val="right"></w:tab></w:tabs><w:rPr><w:noProof></w:noProof></w:rPr></w:pPr><w:hyperlink w:anchor="_Toc450134222" w:history="1"><w:r w:rsidR="00455382" w:rsidRPr="00A130B4"><w:rPr><w:rStyle w:val="Hyperlink"></w:rStyle><w:noProof></w:noProof></w:rPr><w:t>Facility name: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_Toc450134222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3"></w:pStyle><w:tabs><w:tab w:leader="dot" w:pos="8296" w:val="right"></w:tab></w:tabs><w:rPr><w:noProof></w:noProof></w:rPr></w:pPr><w:hyperlink w:anchor="_Toc450134223" w:history="1"><w:r w:rsidR="00455382" w:rsidRPr="00A130B4"><w:rPr><w:rStyle w:val="Hyperlink"></w:rStyle><w:noProof></w:noProof></w:rPr><w:t>Facility address: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_Toc450134223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3"></w:pStyle><w:tabs><w:tab w:leader="dot" w:pos="8296" w:val="right"></w:tab></w:tabs><w:rPr><w:noProof></w:noProof></w:rPr></w:pPr><w:hyperlink w:anchor="_Toc450134224" w:history="1"><w:r w:rsidR="00455382" w:rsidRPr="00A130B4"><w:rPr><w:rStyle w:val="Hyperlink"></w:rStyle><w:noProof></w:noProof></w:rPr><w:t>Facility site description: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_Toc450134224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25" w:history="1"><w:r w:rsidR="00455382" w:rsidRPr="00A130B4"><w:rPr><w:rStyle w:val="Hyperlink"></w:rStyle><w:noProof></w:noProof></w:rPr><w:t>Test Standards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_Toc450134225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3"></w:pStyle><w:tabs><w:tab w:leader="dot" w:pos="8296" w:val="right"></w:tab></w:tabs><w:rPr><w:noProof></w:noProof></w:rPr></w:pPr><w:hyperlink w:anchor="_Toc450134226" w:history="1"><w:r w:rsidR="00455382" w:rsidRPr="00A130B4"><w:rPr><w:rStyle w:val="Hyperlink"></w:rStyle><w:noProof></w:noProof></w:rPr><w:t>EMC Directive 2014/30/EU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_Toc450134226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27" w:history="1"><w:r w:rsidR="00455382" w:rsidRPr="00A130B4"><w:rPr><w:rStyle w:val="Hyperlink"></w:rStyle><w:noProof></w:noProof></w:rPr><w:t>Test Equipment: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_Toc450134227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28" w:history="1"><w:r w:rsidR="00455382" w:rsidRPr="00A130B4"><w:rPr><w:rStyle w:val="Hyperlink"></w:rStyle><w:noProof></w:noProof></w:rPr><w:t>Environmental conditions: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_Toc450134228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29" w:history="1"><w:r w:rsidR="00455382" w:rsidRPr="00A130B4"><w:rPr><w:rStyle w:val="Hyperlink"></w:rStyle><w:noProof></w:noProof></w:rPr><w:t>Test Operator and Date: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_Toc450134229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2</w:t></w:r><w:r w:rsidR="00455382"><w:rPr><w:noProof></w:noProof><w:webHidden></w:webHidden></w:rPr><w:fldChar w:fldCharType="end"></w:fldChar></w:r></w:hyperlink></w:p><w:p w:rsidR="00455382" w:rsidRDefault="00D95A94"><w:pPr><w:pStyle w:val="TOC1"></w:pStyle><w:tabs><w:tab w:pos="420" w:val="left"></w:tab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30" w:history="1"><w:r w:rsidR="00455382" w:rsidRPr="00A130B4"><w:rPr><w:rStyle w:val="Hyperlink"></w:rStyle><w:noProof></w:noProof></w:rPr><w:t>2.</w:t></w:r><w:r w:rsidR="00455382"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w:tab></w:tab></w:r><w:r w:rsidR="00455382" w:rsidRPr="00A130B4"><w:rPr><w:rStyle w:val="Hyperlink"></w:rStyle><w:noProof></w:noProof></w:rPr><w:t>Product Information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_Toc450134230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3</w:t></w:r><w:r w:rsidR="00455382"><w:rPr><w:noProof></w:noProof><w:webHidden></w:webHidden></w:rPr><w:fldChar w:fldCharType="end"></w:fldChar></w:r></w:hyperlink></w:p><w:p w:rsidR="00455382" w:rsidRDefault="00D95A94"><w:pPr><w:pStyle w:val="TOC1"></w:pStyle><w:tabs><w:tab w:pos="420" w:val="left"></w:tab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31" w:history="1"><w:r w:rsidR="00455382" w:rsidRPr="00A130B4"><w:rPr><w:rStyle w:val="Hyperlink"></w:rStyle><w:noProof></w:noProof></w:rPr><w:t>3.</w:t></w:r><w:r w:rsidR="00455382"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w:tab></w:tab></w:r><w:r w:rsidR="00455382" w:rsidRPr="00A130B4"><w:rPr><w:rStyle w:val="Hyperlink"></w:rStyle><w:noProof></w:noProof></w:rPr><w:t>EUT setup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_Toc450134231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3</w:t></w:r><w:r w:rsidR="00455382"><w:rPr><w:noProof></w:noProof><w:webHidden></w:webHidden></w:rPr><w:fldChar w:fldCharType="end"></w:fldChar></w:r></w:hyperlink></w:p><w:p w:rsidR="00455382" w:rsidRDefault="00D95A94"><w:pPr><w:pStyle w:val="TOC2"></w:pStyle><w:tabs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32" w:history="1"><w:r w:rsidR="00455382" w:rsidRPr="00A130B4"><w:rPr><w:rStyle w:val="Hyperlink"></w:rStyle><w:noProof></w:noProof></w:rPr><w:t>Photograph of EUT: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_Toc450134232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3</w:t></w:r><w:r w:rsidR="00455382"><w:rPr><w:noProof></w:noProof><w:webHidden></w:webHidden></w:rPr><w:fldChar w:fldCharType="end"></w:fldChar></w:r></w:hyperlink></w:p><w:p w:rsidR="00455382" w:rsidRDefault="00D95A94"><w:pPr><w:pStyle w:val="TOC1"></w:pStyle><w:tabs><w:tab w:pos="420" w:val="left"></w:tab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33" w:history="1"><w:r w:rsidR="00455382" w:rsidRPr="00A130B4"><w:rPr><w:rStyle w:val="Hyperlink"></w:rStyle><w:noProof></w:noProof></w:rPr><w:t>4.</w:t></w:r><w:r w:rsidR="00455382"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w:tab></w:tab></w:r><w:r w:rsidR="00455382" w:rsidRPr="00A130B4"><w:rPr><w:rStyle w:val="Hyperlink"></w:rStyle><w:noProof></w:noProof></w:rPr><w:t>Test Result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_Toc450134233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3</w:t></w:r><w:r w:rsidR="00455382"><w:rPr><w:noProof></w:noProof><w:webHidden></w:webHidden></w:rPr><w:fldChar w:fldCharType="end"></w:fldChar></w:r></w:hyperlink></w:p><w:p w:rsidR="00455382" w:rsidRDefault="00D95A94"><w:pPr><w:pStyle w:val="TOC1"></w:pStyle><w:tabs><w:tab w:pos="420" w:val="left"></w:tab><w:tab w:leader="dot" w:pos="8296" w:val="right"></w:tab></w:tabs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/w:pPr><w:hyperlink w:anchor="_Toc450134234" w:history="1"><w:r w:rsidR="00455382" w:rsidRPr="00A130B4"><w:rPr><w:rStyle w:val="Hyperlink"></w:rStyle><w:noProof></w:noProof></w:rPr><w:t>5.</w:t></w:r><w:r w:rsidR="00455382"><w:rPr><w:rFonts w:asciiTheme="minorHAnsi" w:cstheme="minorBidi" w:eastAsiaTheme="minorEastAsia" w:hAnsiTheme="minorHAnsi"></w:rFonts><w:noProof></w:noProof><w:kern w:val="0"></w:kern><w:sz w:val="22"></w:sz><w:szCs w:val="22"></w:szCs><w:lang w:eastAsia="en-US"></w:lang></w:rPr><w:tab></w:tab></w:r><w:r w:rsidR="00455382" w:rsidRPr="00A130B4"><w:rPr><w:rStyle w:val="Hyperlink"></w:rStyle><w:noProof></w:noProof></w:rPr><w:t>Summary</w:t></w:r><w:r w:rsidR="00455382"><w:rPr><w:noProof></w:noProof><w:webHidden></w:webHidden></w:rPr><w:tab></w:tab></w:r><w:r w:rsidR="00455382"><w:rPr><w:noProof></w:noProof><w:webHidden></w:webHidden></w:rPr><w:fldChar w:fldCharType="begin"></w:fldChar></w:r><w:r w:rsidR="00455382"><w:rPr><w:noProof></w:noProof><w:webHidden></w:webHidden></w:rPr><w:instrText xml:space="preserve"> PAGEREF _Toc450134234 \h </w:instrText></w:r><w:r w:rsidR="00455382"><w:rPr><w:noProof></w:noProof><w:webHidden></w:webHidden></w:rPr></w:r><w:r w:rsidR="00455382"><w:rPr><w:noProof></w:noProof><w:webHidden></w:webHidden></w:rPr><w:fldChar w:fldCharType="separate"></w:fldChar></w:r><w:r w:rsidR="00FA7902"><w:rPr><w:noProof></w:noProof><w:webHidden></w:webHidden></w:rPr><w:t>3</w:t></w:r><w:r w:rsidR="00455382"><w:rPr><w:noProof></w:noProof><w:webHidden></w:webHidden></w:rPr><w:fldChar w:fldCharType="end"></w:fldChar></w:r></w:hyperlink></w:p><w:p w:rsidR="001E0A33" w:rsidRDefault="001E0A33"><w:r><w:rPr><w:b></w:b><w:bCs></w:bCs><w:noProof></w:noProof></w:rPr><w:fldChar w:fldCharType="end"></w:fldChar></w:r></w:p></w:sdtContent></w:sdt><w:p w:rsidR="00BC46E7" w:rsidRDefault="00BC46E7"><w:pPr><w:widowControl></w:widowControl><w:jc w:val="left"></w:jc></w:pPr><w:r><w:br w:type="page"></w:br></w:r><w:bookmarkStart w:id="0" w:name="_GoBack"></w:bookmarkStart><w:bookmarkEnd w:id="0"></w:bookmarkEnd></w:p><w:p w:rsidP="00C87BD7" w:rsidR="00C87BD7" w:rsidRDefault="00C87BD7"><w:pPr><w:pStyle w:val="Heading1"></w:pStyle><w:numPr><w:ilvl w:val="0"></w:ilvl><w:numId w:val="1"></w:numId></w:numPr></w:pPr><w:bookmarkStart w:id="1" w:name="_Toc450134220"></w:bookmarkStart><w:r w:rsidRPr="00EC734E"><w:lastRenderedPageBreak></w:lastRenderedPageBreak><w:t>Test lab facilit</w:t></w:r><w:r><w:t>y</w:t></w:r><w:bookmarkEnd w:id="1"></w:bookmarkEnd></w:p><w:p w:rsidP="00C87BD7" w:rsidR="00C87BD7" w:rsidRDefault="00C87BD7"><w:pPr><w:pStyle w:val="Heading2"></w:pStyle></w:pPr><w:bookmarkStart w:id="2" w:name="_Toc450134221"></w:bookmarkStart><w:r><w:t>Test Site:</w:t></w:r><w:bookmarkEnd w:id="2"></w:bookmarkEnd></w:p><w:p w:rsidP="00BC46E7" w:rsidR="00C87BD7" w:rsidRDefault="00BC46E7"><w:pPr><w:tabs><w:tab w:pos="675" w:val="left"></w:tab><w:tab w:pos="4153" w:val="center"></w:tab></w:tabs><w:jc w:val="left"></w:jc></w:pPr><w:r><w:rPr><w:rStyle w:val="Heading3Char"></w:rStyle></w:rPr><w:t xml:space="preserve">    </w:t></w:r><w:bookmarkStart w:id="3" w:name="_Toc450134222"></w:bookmarkStart><w:r w:rsidR="00C87BD7" w:rsidRPr="00BC46E7"><w:rPr><w:rStyle w:val="Heading3Char"></w:rStyle></w:rPr><w:t>Facility name:</w:t></w:r><w:bookmarkEnd w:id="3"></w:bookmarkEnd><w:r w:rsidR="00C87BD7"><w:t xml:space="preserve"> Keysight Technology, Technology Order Fulfillment, Colorado Springs Hardware Test Center. </w:t></w:r></w:p><w:p w:rsidP="00BC46E7" w:rsidR="00C87BD7" w:rsidRDefault="00C87BD7"><w:pPr><w:ind w:firstLine="420"></w:ind></w:pPr><w:bookmarkStart w:id="4" w:name="_Toc450134223"></w:bookmarkStart><w:r w:rsidRPr="00BC46E7"><w:rPr><w:rStyle w:val="Heading3Char"></w:rStyle></w:rPr><w:t>Facility address:</w:t></w:r><w:bookmarkEnd w:id="4"></w:bookmarkEnd><w:r w:rsidR="00BC46E7"><w:t xml:space="preserve"> </w:t></w:r><w:r><w:t xml:space="preserve"> </w:t></w:r><w:r w:rsidR="00BC46E7"><w:t xml:space="preserve">1900 Garden of the Gods </w:t></w:r><w:r w:rsidR="00143882"><w:t>Rd, Colorado Springs, CO. 80907</w:t></w:r></w:p><w:p w:rsidP="00BC46E7" w:rsidR="0006735A" w:rsidRDefault="00C87BD7"><w:pPr><w:ind w:firstLine="420"></w:ind></w:pPr><w:bookmarkStart w:id="5" w:name="_Toc450134224"></w:bookmarkStart><w:r w:rsidRPr="00BC46E7"><w:rPr><w:rStyle w:val="Heading3Char"></w:rStyle></w:rPr><w:t>Facility site description:</w:t></w:r><w:bookmarkEnd w:id="5"></w:bookmarkEnd><w:r><w:t xml:space="preserve"> </w:t></w:r></w:p><w:p w:rsidP="00BC46E7" w:rsidR="00BC46E7" w:rsidRDefault="0006735A"><w:pPr><w:ind w:firstLine="420"></w:ind></w:pPr><w:r><w:t>The Keysight Technologies Technology Order Fulfillment Colorado Spring Hardware Test Center is a certified radiated interference testing facility, which is comply with the standard requirements defined by IEC 61326.</w:t></w:r></w:p><w:p w:rsidP="00C87BD7" w:rsidR="00C87BD7" w:rsidRDefault="00C87BD7" w:rsidRPr="00B378FF"><w:pPr><w:rPr><w:i></w:i></w:rPr></w:pPr></w:p><w:p w:rsidP="00C87BD7" w:rsidR="00C87BD7" w:rsidRDefault="00C87BD7" w:rsidRPr="00B378FF"><w:pPr><w:rPr><w:i></w:i></w:rPr></w:pPr></w:p><w:p w:rsidP="00C87BD7" w:rsidR="00C87BD7" w:rsidRDefault="00C87BD7"><w:pPr><w:pStyle w:val="Heading2"></w:pStyle></w:pPr><w:bookmarkStart w:id="6" w:name="_Toc450134225"></w:bookmarkStart><w:r><w:t>Test Standards</w:t></w:r><w:bookmarkEnd w:id="6"></w:bookmarkEnd></w:p><w:p w:rsidP="00BC46E7" w:rsidR="00BC46E7" w:rsidRDefault="00BC46E7" w:rsidRPr="00AE2075"><w:pPr><w:pStyle w:val="Heading3"></w:pStyle></w:pPr><w:bookmarkStart w:id="7" w:name="_Toc450134226"></w:bookmarkStart><w:r w:rsidRPr="00833FCD"><w:t>EMC Directive</w:t></w:r><w:r><w:t xml:space="preserve"> 2014/30/EU</w:t></w:r><w:bookmarkEnd w:id="7"></w:bookmarkEnd></w:p><w:p w:rsidP="00BC46E7" w:rsidR="00407F4F" w:rsidRDefault="00BC46E7"><w:r w:rsidRPr="00BC46E7"><w:t>IEC 61326-1:2012 / EN 61326-1:2013 (Basic)</w:t></w:r></w:p><w:p w:rsidP="00BC46E7" w:rsidR="00BC46E7" w:rsidRDefault="00BC46E7" w:rsidRPr="00BC46E7"><w:r><w:t xml:space="preserve">Radiated </w:t></w:r><w:r w:rsidR="00407F4F"><w:t xml:space="preserve">Immunity </w:t></w:r><w:r w:rsidRPr="00BC46E7"><w:t>Reference Standards</w:t></w:r><w:r><w:t>:</w:t></w:r></w:p><w:p w:rsidP="00BC46E7" w:rsidR="00407F4F" w:rsidRDefault="00407F4F"><w:pPr><w:autoSpaceDE w:val="0"></w:autoSpaceDE><w:autoSpaceDN w:val="0"></w:autoSpaceDN><w:adjustRightInd w:val="0"></w:adjustRightInd></w:pPr><w:r w:rsidRPr="000C2751"><w:t>IEC 61000-4-3:2016</w:t></w:r><w:r><w:t xml:space="preserve"> </w:t></w:r><w:r w:rsidRPr="00BC46E7"><w:t>Group 1 Class A</w:t></w:r><w:r><w:t>.</w:t></w:r></w:p><w:p w:rsidP="00BC46E7" w:rsidR="00BC46E7" w:rsidRDefault="00BC46E7" w:rsidRPr="00833FCD"><w:pPr><w:autoSpaceDE w:val="0"></w:autoSpaceDE><w:autoSpaceDN w:val="0"></w:autoSpaceDN><w:adjustRightInd w:val="0"></w:adjustRightInd><w:rPr><w:rFonts w:ascii="Keysight Sans" w:hAnsi="Keysight Sans"></w:rFonts><w:bCs></w:bCs><w:sz w:val="18"></w:sz><w:szCs w:val="16"></w:szCs></w:rPr></w:pPr><w:r w:rsidRPr="00BC46E7"><w:t>The products were tested in a typical configuration with Keysight Technologies test systems. This product is intended for use in a basic electromagnetic environment.</w:t></w:r></w:p><w:p w:rsidP="00BC46E7" w:rsidR="00BC46E7" w:rsidRDefault="00BC46E7" w:rsidRPr="00BC46E7"></w:p><w:p w:rsidP="00C87BD7" w:rsidR="00C87BD7" w:rsidRDefault="00C87BD7" w:rsidRPr="00EC734E"><w:pPr><w:pStyle w:val="Heading2"></w:pStyle></w:pPr><w:bookmarkStart w:id="8" w:name="_Toc450134227"></w:bookmarkStart><w:r><w:t>Test Equipment:</w:t></w:r><w:bookmarkEnd w:id="8"></w:bookmarkEnd><w:r><w:t xml:space="preserve"> </w:t></w:r></w:p><w:p w:rsidP="004F0442" w:rsidR="00E36FF9" w:rsidRDefault="00E36FF9"></w:p><w:tbl><w:tblPr><w:tblBorders><w:top w:color="auto" w:val="single"/><w:left w:color="auto" w:val="single"/><w:bottom w:color="auto" w:val="single"/><w:right w:color="auto" w:val="single"/><w:insideV w:color="auto" w:val="single"/><w:insideH w:color="auto" w:val="single"/></w:tblBorders><w:tblW w:type="auto" w:w="0"/></w:tblPr><w:tr><w:tc><w:tcPr><w:tcBorders><w:bottom w:color="auto" w:val="single"/><w:right w:color="auto" w:val="single"/></w:tcBorders></w:tcPr><w:p><w:pPr><w:pBdr><w:between w:color="auto" w:val="single"/></w:pBdr></w:pPr><w:r><w:t>Traceability</w:t></w:r></w:p></w:tc><w:tc><w:tcPr><w:tcBorders><w:bottom w:color="auto" w:val="single"/></w:tcBorders></w:tcPr><w:p><w:pPr><w:pBdr><w:between w:color="auto" w:val="single"/></w:pBdr></w:pPr><w:r><w:t/></w:r></w:p></w:tc></w:tr><w:tr><w:tc><w:tcPr><w:tcBorders><w:bottom w:color="auto" w:val="single"/><w:right w:color="auto" w:val="single"/></w:tcBorders></w:tcPr><w:p><w:pPr><w:pBdr><w:between w:color="auto" w:val="single"/></w:pBdr></w:pPr><w:r><w:t>Power line Immunity Tester</w:t></w:r></w:p></w:tc><w:tc><w:tcPr><w:tcBorders><w:bottom w:color="auto" w:val="single"/></w:tcBorders></w:tcPr><w:p><w:pPr><w:pBdr><w:between w:color="auto" w:val="single"/></w:pBdr></w:pPr><w:r><w:t>Model:EMCPro, SN:102311, Calibration Exp.:8/22/2019</w:t></w:r></w:p></w:tc></w:tr><w:tr><w:tc><w:tcPr><w:tcBorders><w:bottom w:color="auto" w:val="single"/><w:right w:color="auto" w:val="single"/></w:tcBorders></w:tcPr><w:p><w:pPr><w:pBdr><w:between w:color="auto" w:val="single"/></w:pBdr></w:pPr><w:r><w:t>Misc. Information</w:t></w:r></w:p></w:tc><w:tc><w:tcPr><w:tcBorders><w:bottom w:color="auto" w:val="single"/></w:tcBorders></w:tcPr><w:p><w:pPr><w:pBdr><w:between w:color="auto" w:val="single"/></w:pBdr></w:pPr><w:r><w:t/></w:r></w:p></w:tc></w:tr><w:tr><w:tc><w:tcPr><w:tcBorders><w:bottom w:color="auto" w:val="single"/><w:right w:color="auto" w:val="single"/></w:tcBorders></w:tcPr><w:p><w:pPr><w:pBdr><w:between w:color="auto" w:val="single"/></w:pBdr></w:pPr><w:r><w:t>Test Standard</w:t></w:r></w:p></w:tc><w:tc><w:tcPr><w:tcBorders><w:bottom w:color="auto" w:val="single"/></w:tcBorders></w:tcPr><w:p><w:pPr><w:pBdr><w:between w:color="auto" w:val="single"/></w:pBdr></w:pPr><w:r><w:t>IEC 61000-4-5 / EN 61000-4-5 Basic ETM 765.002</w:t></w:r></w:p></w:tc></w:tr><w:tr><w:tc><w:tcPr><w:tcBorders><w:bottom w:color="auto" w:val="single"/><w:right w:color="auto" w:val="single"/></w:tcBorders></w:tcPr><w:p><w:pPr><w:pBdr><w:between w:color="auto" w:val="single"/></w:pBdr></w:pPr><w:r><w:t>Test Standard</w:t></w:r></w:p></w:tc><w:tc><w:tcPr><w:tcBorders><w:bottom w:color="auto" w:val="single"/></w:tcBorders></w:tcPr><w:p><w:pPr><w:pBdr><w:between w:color="auto" w:val="single"/></w:pBdr></w:pPr><w:r><w:t>IEC 61000-4-6 / EN 61000-4-6 Basic ETM 765.002</w:t></w:r></w:p></w:tc></w:tr><w:tr><w:tc><w:tcPr><w:tcBorders><w:bottom w:color="auto" w:val="single"/><w:right w:color="auto" w:val="single"/></w:tcBorders></w:tcPr><w:p><w:pPr><w:pBdr><w:between w:color="auto" w:val="single"/></w:pBdr></w:pPr><w:r><w:t>Test Standard</w:t></w:r></w:p></w:tc><w:tc><w:tcPr><w:tcBorders><w:bottom w:color="auto" w:val="single"/></w:tcBorders></w:tcPr><w:p><w:pPr><w:pBdr><w:between w:color="auto" w:val="single"/></w:pBdr></w:pPr><w:r><w:t>IEC 61000-4-11 / EN 61000-4-11 Basic ETM 765.002</w:t></w:r></w:p></w:tc></w:tr><w:tr><w:tc><w:tcPr><w:tcBorders><w:bottom w:color="auto" w:val="single"/><w:right w:color="auto" w:val="single"/></w:tcBorders></w:tcPr><w:p><w:pPr><w:pBdr><w:between w:color="auto" w:val="single"/></w:pBdr></w:pPr><w:r><w:t>Test Site</w:t></w:r></w:p></w:tc><w:tc><w:tcPr><w:tcBorders><w:bottom w:color="auto" w:val="single"/></w:tcBorders></w:tcPr><w:p><w:pPr><w:pBdr><w:between w:color="auto" w:val="single"/></w:pBdr></w:pPr><w:r><w:t>Colorado Springs TOF Hardware Test Center</w:t></w:r></w:p></w:tc></w:tr><w:tr><w:tc><w:tcPr><w:tcBorders><w:bottom w:color="auto" w:val="single"/><w:right w:color="auto" w:val="single"/></w:tcBorders></w:tcPr><w:p><w:pPr><w:pBdr><w:between w:color="auto" w:val="single"/></w:pBdr></w:pPr><w:r><w:t>Test Voltage</w:t></w:r></w:p></w:tc><w:tc><w:tcPr><w:tcBorders><w:bottom w:color="auto" w:val="single"/></w:tcBorders></w:tcPr><w:p><w:pPr><w:pBdr><w:between w:color="auto" w:val="single"/></w:pBdr></w:pPr><w:r><w:t>110V</w:t></w:r></w:p></w:tc></w:tr><w:tr><w:tc><w:tcPr><w:tcBorders><w:right w:color="auto" w:val="single"/></w:tcBorders></w:tcPr><w:p><w:pPr><w:pBdr><w:between w:color="auto" w:val="single"/></w:pBdr></w:pPr><w:r><w:t>Test Software Version</w:t></w:r></w:p></w:tc><w:tc><w:p><w:pPr><w:pBdr><w:between w:color="auto" w:val="single"/></w:pBdr></w:pPr><w:r><w:t>V1.5</w:t></w:r></w:p></w:tc></w:tr></w:tbl><w:p w:rsidP="004F0442" w:rsidR="00040CFD" w:rsidRDefault="00040CFD"></w:p><w:p w:rsidP="00C87BD7" w:rsidR="00C87BD7" w:rsidRDefault="00C87BD7"><w:pPr><w:pStyle w:val="Heading2"></w:pStyle></w:pPr><w:bookmarkStart w:id="9" w:name="_Toc450134228"></w:bookmarkStart><w:r w:rsidRPr="00B378FF"><w:t>Environmental conditions</w:t></w:r><w:r><w:t>:</w:t></w:r><w:bookmarkEnd w:id="9"></w:bookmarkEnd></w:p><w:p w:rsidP="003C65A0" w:rsidR="003C65A0" w:rsidRDefault="003C65A0"></w:p><w:p><w:r><w:t xml:space="preserve">Temperature: 72°F;   Humidity :50 RH</w:t></w:r></w:p><w:p w:rsidP="00040CFD" w:rsidR="00040CFD" w:rsidRDefault="00040CFD"><w:r><w:t xml:space="preserve">Note: There will be no effect to the result due to changes in mains voltage or frequency. </w:t></w:r></w:p><w:p w:rsidP="003C65A0" w:rsidR="00E36FF9" w:rsidRDefault="00E36FF9" w:rsidRPr="003C65A0"></w:p><w:p w:rsidP="003C65A0" w:rsidR="00C87BD7" w:rsidRDefault="004F0442"><w:pPr><w:pStyle w:val="Heading2"></w:pStyle></w:pPr><w:bookmarkStart w:id="10" w:name="_Toc450134229"></w:bookmarkStart><w:r><w:t>Test Operator and Date</w:t></w:r><w:r w:rsidR="003C65A0"><w:t>:</w:t></w:r><w:bookmarkEnd w:id="10"></w:bookmarkEnd></w:p><w:p w:rsidP="00C87BD7" w:rsidR="004F0442" w:rsidRDefault="004F0442" w:rsidRPr="00B378FF"></w:p><w:p><w:r><w:t xml:space="preserve">Operator: Clifford;        Report generated at: Jun.21,2019 11:18:49 AM</w:t></w:r></w:p><w:p w:rsidP="00C87BD7" w:rsidR="00E36FF9" w:rsidRDefault="00E36FF9" w:rsidRPr="00EC734E"></w:p><w:p w:rsidP="00EC734E" w:rsidR="00EC734E" w:rsidRDefault="00EC734E"><w:pPr><w:pStyle w:val="Heading1"></w:pStyle><w:numPr><w:ilvl w:val="0"></w:ilvl><w:numId w:val="1"></w:numId></w:numPr></w:pPr><w:bookmarkStart w:id="11" w:name="_Toc450134230"></w:bookmarkStart><w:r w:rsidRPr="00EC734E"><w:lastRenderedPageBreak></w:lastRenderedPageBreak><w:t>Product Information</w:t></w:r><w:bookmarkEnd w:id="11"></w:bookmarkEnd><w:r w:rsidRPr="00EC734E"><w:t xml:space="preserve"> </w:t></w:r></w:p><w:tbl><w:tblPr><w:tblBorders><w:top w:color="auto" w:val="single"/><w:left w:color="auto" w:val="single"/><w:bottom w:color="auto" w:val="single"/><w:right w:color="auto" w:val="single"/><w:insideV w:color="auto" w:val="single"/><w:insideH w:color="auto" w:val="single"/></w:tblBorders><w:tblW w:type="auto" w:w="0"/></w:tblPr><w:tr><w:tc><w:tcPr><w:tcBorders><w:bottom w:color="auto" w:val="single"/><w:right w:color="auto" w:val="single"/></w:tcBorders></w:tcPr><w:p><w:pPr><w:pBdr><w:between w:color="auto" w:val="single"/></w:pBdr></w:pPr><w:r><w:t>Product Name:</w:t></w:r></w:p></w:tc><w:tc><w:tcPr><w:tcBorders><w:bottom w:color="auto" w:val="single"/></w:tcBorders></w:tcPr><w:p><w:pPr><w:pBdr><w:between w:color="auto" w:val="single"/></w:pBdr></w:pPr><w:r><w:t>Myst LP2</w:t></w:r></w:p></w:tc></w:tr><w:tr><w:tc><w:tcPr><w:tcBorders><w:bottom w:color="auto" w:val="single"/><w:right w:color="auto" w:val="single"/></w:tcBorders></w:tcPr><w:p><w:pPr><w:pBdr><w:between w:color="auto" w:val="single"/></w:pBdr></w:pPr><w:r><w:t>Product Model:</w:t></w:r></w:p></w:tc><w:tc><w:tcPr><w:tcBorders><w:bottom w:color="auto" w:val="single"/></w:tcBorders></w:tcPr><w:p><w:pPr><w:pBdr><w:between w:color="auto" w:val="single"/></w:pBdr></w:pPr><w:r><w:t>MXR608A</w:t></w:r></w:p></w:tc></w:tr><w:tr><w:tc><w:tcPr><w:tcBorders><w:bottom w:color="auto" w:val="single"/><w:right w:color="auto" w:val="single"/></w:tcBorders></w:tcPr><w:p><w:pPr><w:pBdr><w:between w:color="auto" w:val="single"/></w:pBdr></w:pPr><w:r><w:t>Product SN:</w:t></w:r></w:p></w:tc><w:tc><w:tcPr><w:tcBorders><w:bottom w:color="auto" w:val="single"/></w:tcBorders></w:tcPr><w:p><w:pPr><w:pBdr><w:between w:color="auto" w:val="single"/></w:pBdr></w:pPr><w:r><w:t>LP2-19 SN 59140019</w:t></w:r></w:p></w:tc></w:tr><w:tr><w:tc><w:tcPr><w:tcBorders><w:bottom w:color="auto" w:val="single"/><w:right w:color="auto" w:val="single"/></w:tcBorders></w:tcPr><w:p><w:pPr><w:pBdr><w:between w:color="auto" w:val="single"/></w:pBdr></w:pPr><w:r><w:t>Project Stage:</w:t></w:r></w:p></w:tc><w:tc><w:tcPr><w:tcBorders><w:bottom w:color="auto" w:val="single"/></w:tcBorders></w:tcPr><w:p><w:pPr><w:pBdr><w:between w:color="auto" w:val="single"/></w:pBdr></w:pPr><w:r><w:t>LP2</w:t></w:r></w:p></w:tc></w:tr><w:tr><w:tc><w:tcPr><w:tcBorders><w:bottom w:color="auto" w:val="single"/><w:right w:color="auto" w:val="single"/></w:tcBorders></w:tcPr><w:p><w:pPr><w:pBdr><w:between w:color="auto" w:val="single"/></w:pBdr></w:pPr><w:r><w:t>Deliver date of the test samples:</w:t></w:r></w:p></w:tc><w:tc><w:tcPr><w:tcBorders><w:bottom w:color="auto" w:val="single"/></w:tcBorders></w:tcPr><w:p><w:pPr><w:pBdr><w:between w:color="auto" w:val="single"/></w:pBdr></w:pPr><w:r><w:t>5/31/2019</w:t></w:r></w:p></w:tc></w:tr><w:tr><w:tc><w:tcPr><w:tcBorders><w:bottom w:color="auto" w:val="single"/><w:right w:color="auto" w:val="single"/></w:tcBorders></w:tcPr><w:p><w:pPr><w:pBdr><w:between w:color="auto" w:val="single"/></w:pBdr></w:pPr><w:r><w:t>DUT power:</w:t></w:r></w:p></w:tc><w:tc><w:tcPr><w:tcBorders><w:bottom w:color="auto" w:val="single"/></w:tcBorders></w:tcPr><w:p><w:pPr><w:pBdr><w:between w:color="auto" w:val="single"/></w:pBdr></w:pPr><w:r><w:t>110V</w:t></w:r></w:p></w:tc></w:tr><w:tr><w:tc><w:tcPr><w:tcBorders><w:bottom w:color="auto" w:val="single"/><w:right w:color="auto" w:val="single"/></w:tcBorders></w:tcPr><w:p><w:pPr><w:pBdr><w:between w:color="auto" w:val="single"/></w:pBdr></w:pPr><w:r><w:t>Auxiliary equipment list:</w:t></w:r></w:p></w:tc><w:tc><w:tcPr><w:tcBorders><w:bottom w:color="auto" w:val="single"/></w:tcBorders></w:tcPr><w:p><w:pPr><w:pBdr><w:between w:color="auto" w:val="single"/></w:pBdr></w:pPr><w:r><w:t>N/A</w:t></w:r></w:p></w:tc></w:tr><w:tr><w:tc><w:tcPr><w:tcBorders><w:bottom w:color="auto" w:val="single"/><w:right w:color="auto" w:val="single"/></w:tcBorders></w:tcPr><w:p><w:pPr><w:pBdr><w:between w:color="auto" w:val="single"/></w:pBdr></w:pPr><w:r><w:t>Model numbers covered by the test:</w:t></w:r></w:p></w:tc><w:tc><w:tcPr><w:tcBorders><w:bottom w:color="auto" w:val="single"/></w:tcBorders></w:tcPr><w:p><w:pPr><w:pBdr><w:between w:color="auto" w:val="single"/></w:pBdr></w:pPr><w:r><w:t>MXR604A MXR 608A</w:t></w:r></w:p></w:tc></w:tr><w:tr><w:tc><w:tcPr><w:tcBorders><w:bottom w:color="auto" w:val="single"/><w:right w:color="auto" w:val="single"/></w:tcBorders></w:tcPr><w:p><w:pPr><w:pBdr><w:between w:color="auto" w:val="single"/></w:pBdr></w:pPr><w:r><w:t>.-Hardware Difference</w:t></w:r></w:p></w:tc><w:tc><w:tcPr><w:tcBorders><w:bottom w:color="auto" w:val="single"/></w:tcBorders></w:tcPr><w:p><w:pPr><w:pBdr><w:between w:color="auto" w:val="single"/></w:pBdr></w:pPr><w:r><w:t>N/A</w:t></w:r></w:p></w:tc></w:tr><w:tr><w:tc><w:tcPr><w:tcBorders><w:bottom w:color="auto" w:val="single"/><w:right w:color="auto" w:val="single"/></w:tcBorders></w:tcPr><w:p><w:pPr><w:pBdr><w:between w:color="auto" w:val="single"/></w:pBdr></w:pPr><w:r><w:t>.-Software/firmware difference:</w:t></w:r></w:p></w:tc><w:tc><w:tcPr><w:tcBorders><w:bottom w:color="auto" w:val="single"/></w:tcBorders></w:tcPr><w:p><w:pPr><w:pBdr><w:between w:color="auto" w:val="single"/></w:pBdr></w:pPr><w:r><w:t>N/a</w:t></w:r></w:p></w:tc></w:tr><w:tr><w:tc><w:tcPr><w:tcBorders><w:bottom w:color="auto" w:val="single"/><w:right w:color="auto" w:val="single"/></w:tcBorders></w:tcPr><w:p><w:pPr><w:pBdr><w:between w:color="auto" w:val="single"/></w:pBdr></w:pPr><w:r><w:t>.-Cosmetic difference:</w:t></w:r></w:p></w:tc><w:tc><w:tcPr><w:tcBorders><w:bottom w:color="auto" w:val="single"/></w:tcBorders></w:tcPr><w:p><w:pPr><w:pBdr><w:between w:color="auto" w:val="single"/></w:pBdr></w:pPr><w:r><w:t>NA</w:t></w:r></w:p></w:tc></w:tr><w:tr><w:tc><w:tcPr><w:tcBorders><w:bottom w:color="auto" w:val="single"/><w:right w:color="auto" w:val="single"/></w:tcBorders></w:tcPr><w:p><w:pPr><w:pBdr><w:between w:color="auto" w:val="single"/></w:pBdr></w:pPr><w:r><w:t>Test Configuration</w:t></w:r></w:p></w:tc><w:tc><w:tcPr><w:tcBorders><w:bottom w:color="auto" w:val="single"/></w:tcBorders></w:tcPr><w:p><w:pPr><w:pBdr><w:between w:color="auto" w:val="single"/></w:pBdr></w:pPr><w:r><w:t/></w:r></w:p></w:tc></w:tr><w:tr><w:tc><w:tcPr><w:tcBorders><w:right w:color="auto" w:val="single"/></w:tcBorders></w:tcPr><w:p><w:pPr><w:pBdr><w:between w:color="auto" w:val="single"/></w:pBdr></w:pPr><w:r><w:t>Test Software Version</w:t></w:r></w:p></w:tc><w:tc><w:p><w:pPr><w:pBdr><w:between w:color="auto" w:val="single"/></w:pBdr></w:pPr><w:r><w:t>V1.5</w:t></w:r></w:p></w:tc></w:tr></w:tbl><w:p w:rsidP="00C87BD7" w:rsidR="00C87BD7" w:rsidRDefault="00C87BD7"></w:p><w:p w:rsidP="00EC734E" w:rsidR="00EC734E" w:rsidRDefault="00EC734E"><w:pPr><w:pStyle w:val="Heading1"></w:pStyle><w:numPr><w:ilvl w:val="0"></w:ilvl><w:numId w:val="1"></w:numId></w:numPr></w:pPr><w:bookmarkStart w:id="12" w:name="_Toc450134231"></w:bookmarkStart><w:r w:rsidRPr="00EC734E"><w:t>EUT setup</w:t></w:r><w:bookmarkEnd w:id="12"></w:bookmarkEnd></w:p><w:p w:rsidP="005A320A" w:rsidR="005A320A" w:rsidRDefault="005A320A"><w:r><w:t xml:space="preserve">Radiated Immunity Test Setup- Table-Top and Control Room </w:t></w:r></w:p><w:p w:rsidP="005A320A" w:rsidR="005A320A" w:rsidRDefault="005A320A"></w:p><w:p w:rsidP="005A320A" w:rsidR="005A320A" w:rsidRDefault="005A320A"><w:r><w:rPr><w:noProof></w:noProof></w:rPr><w:drawing><wp:inline distB="0" distL="0" distR="0" distT="0"><wp:extent cx="5271770" cy="2878455"></wp:extent><wp:effectExtent b="0" l="0" r="5080" t="0"></wp:effectExtent><wp:docPr id="1" name="Picture 1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></pic:cNvPr><pic:cNvPicPr><a:picLocks noChangeArrowheads="1" noChangeAspect="1"></a:picLocks></pic:cNvPicPr></pic:nvPicPr><pic:blipFill><a:blip r:embed="rId8"><a:extLst><a:ext uri="{28A0092B-C50C-407E-A947-70E740481C1C}"><a14:useLocalDpi val="0" xmlns:a14="http://schemas.microsoft.com/office/drawing/2010/main"></a14:useLocalDpi></a:ext></a:extLst></a:blip><a:srcRect></a:srcRect><a:stretch><a:fillRect></a:fillRect></a:stretch></pic:blipFill><pic:spPr bwMode="auto"><a:xfrm><a:off x="0" y="0"></a:off><a:ext cx="5271770" cy="2878455"></a:ext></a:xfrm><a:prstGeom prst="rect"><a:avLst></a:avLst></a:prstGeom><a:noFill></a:noFill><a:ln><a:noFill></a:noFill></a:ln></pic:spPr></pic:pic></a:graphicData></a:graphic></wp:inline></w:drawing></w:r></w:p><w:p w:rsidP="005A320A" w:rsidR="005A320A" w:rsidRDefault="005A320A" w:rsidRPr="005A320A"></w:p><w:p w:rsidP="005A320A" w:rsidR="005A320A" w:rsidRDefault="005A320A" w:rsidRPr="005A320A"></w:p><w:p w:rsidP="003C65A0" w:rsidR="003C65A0" w:rsidRDefault="003C65A0"><w:pPr><w:pStyle w:val="Heading2"></w:pStyle></w:pPr><w:bookmarkStart w:id="13" w:name="_Toc450134232"></w:bookmarkStart><w:r><w:t>Photograph of EUT:</w:t></w:r><w:bookmarkEnd w:id="13"></w:bookmarkEnd></w:p><w:p><w:r><w:drawing><wp:inline distB="0" distL="0" distR="0" distT="0"><wp:extent cx="3390899" cy="2076449"/><wp:effectExtent b="0" l="0" r="0" t="0"/><wp:docPr id="2" name="3142EH.jpg"/><wp:cNvGraphicFramePr xmlns:a="http://schemas.openxmlformats.org/drawingml/2006/main"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3142EH.jpg"/><pic:cNvPicPr preferRelativeResize="0"/></pic:nvPicPr><pic:blipFill><a:blip r:embed="ImageId9"/><a:stretch><a:fillRect/></a:stretch></pic:blipFill><pic:spPr><a:xfrm><a:off x="0" y="0"/><a:ext cx="3390899" cy="2076449"/></a:xfrm><a:prstGeom prst="rect"><a:avLst/></a:prstGeom></pic:spPr></pic:pic></a:graphicData></a:graphic></wp:inline></w:drawing></w:r></w:p><w:p><w:r><w:drawing><wp:inline distB="0" distL="0" distR="0" distT="0"><wp:extent cx="1714500" cy="1666874"/><wp:effectExtent b="0" l="0" r="0" t="0"/><wp:docPr id="3" name="dut.jpg"/><wp:cNvGraphicFramePr xmlns:a="http://schemas.openxmlformats.org/drawingml/2006/main"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dut.jpg"/><pic:cNvPicPr preferRelativeResize="0"/></pic:nvPicPr><pic:blipFill><a:blip r:embed="ImageId10"/><a:stretch><a:fillRect/></a:stretch></pic:blipFill><pic:spPr><a:xfrm><a:off x="0" y="0"/><a:ext cx="1714500" cy="1666874"/></a:xfrm><a:prstGeom prst="rect"><a:avLst/></a:prstGeom></pic:spPr></pic:pic></a:graphicData></a:graphic></wp:inline></w:drawing></w:r></w:p><w:p w:rsidP="003C65A0" w:rsidR="00455382" w:rsidRDefault="00455382"><w:pPr><w:sectPr><w:headerReference r:id="rIdHeader1" w:type="default"/><w:footerReference r:id="rIdFooter1" w:type="default"/><w:titlePg w:val="0"/><w:pgMar w:bottom="1440" w:footer="720" w:gutter="0" w:header="720" w:left="1800" w:right="1800" w:top="1440"/><w:pgSz w:h="16838" w:w="11906"/><w:cols xmlns:w="http://schemas.openxmlformats.org/wordprocessingml/2006/main" w:space="720"/><w:docGrid xmlns:w="http://schemas.openxmlformats.org/wordprocessingml/2006/main" w:linePitch="312" w:type="lines"/></w:sectPr></w:pPr></w:p><w:p w:rsidP="003C65A0" w:rsidR="00455382" w:rsidRDefault="00455382"></w:p><w:p w:rsidP="00EC734E" w:rsidR="00EC734E" w:rsidRDefault="00EC734E"><w:pPr><w:pStyle w:val="Heading1"></w:pStyle><w:numPr><w:ilvl w:val="0"></w:ilvl><w:numId w:val="1"></w:numId></w:numPr></w:pPr><w:bookmarkStart w:id="14" w:name="_Toc450134233"></w:bookmarkStart><w:r w:rsidRPr="00EC734E"><w:t>Test Result</w:t></w:r><w:bookmarkEnd w:id="14"></w:bookmarkEnd></w:p><w:p w:rsidP="005A320A" w:rsidR="005A320A" w:rsidRDefault="005A320A" w:rsidRPr="005A320A"><w:pPr><w:rPr><w:b></w:b></w:rPr></w:pPr><w:r w:rsidRPr="005A320A"><w:rPr><w:b></w:b></w:rPr><w:t xml:space="preserve">   Test Parameters:</w:t></w:r></w:p><w:p w:rsidP="005A320A" w:rsidR="005A320A" w:rsidRDefault="005A320A"><w:pPr><w:ind w:left="840"></w:ind></w:pPr><w:r><w:t xml:space="preserve">Frequency </w:t></w:r><w:r><w:tab></w:tab></w:r><w:r><w:tab></w:tab></w:r><w:r><w:tab></w:tab></w:r><w:r><w:tab></w:tab><w:t>80 MHz - 6</w:t></w:r><w:r w:rsidRPr="00F520BC"><w:t xml:space="preserve"> GHz; 80% Amplitude Modulated at 1 KHz</w:t></w:r></w:p><w:p w:rsidP="005A320A" w:rsidR="005A320A" w:rsidRDefault="005A320A"><w:pPr><w:ind w:left="840"></w:ind></w:pPr><w:r><w:t>Sweep Rate</w:t></w:r><w:r><w:tab></w:tab></w:r><w:r><w:tab></w:tab></w:r><w:r><w:tab></w:tab></w:r><w:r><w:tab></w:tab></w:r><w:r w:rsidRPr="00F520BC"><w:t>2.5 Seconds dwell per 1% step, 1.73E-03 Decades per Second</w:t></w:r></w:p><w:p w:rsidP="005A320A" w:rsidR="005A320A" w:rsidRDefault="005A320A"><w:pPr><w:ind w:left="840"></w:ind></w:pPr><w:r><w:t>Filed Strength</w:t></w:r><w:r><w:tab></w:tab></w:r><w:r><w:tab></w:tab></w:r><w:r><w:tab></w:tab></w:r><w:r><w:tab></w:tab><w:t>3 v/m</w:t></w:r></w:p><w:p w:rsidP="005A320A" w:rsidR="005A320A" w:rsidRDefault="005A320A"><w:pPr><w:ind w:left="840"></w:ind></w:pPr><w:r><w:t>Polarity</w:t></w:r><w:r><w:tab></w:tab></w:r><w:r><w:tab></w:tab></w:r><w:r><w:tab></w:tab></w:r><w:r><w:tab></w:tab></w:r><w:r><w:tab></w:tab><w:t>Horizontal and Vertical</w:t></w:r></w:p><w:p w:rsidP="005A320A" w:rsidR="005A320A" w:rsidRDefault="005A320A"><w:pPr><w:ind w:left="840"></w:ind></w:pPr><w:r><w:t>Rotation</w:t></w:r><w:r><w:tab></w:tab></w:r><w:r><w:tab></w:tab></w:r><w:r><w:tab></w:tab></w:r><w:r><w:tab></w:tab></w:r><w:r><w:tab></w:tab></w:r><w:r w:rsidRPr="00F520BC"><w:t>Front (0°)</w:t></w:r><w:r><w:t xml:space="preserve">  Left (90</w:t></w:r><w:r w:rsidRPr="00F520BC"><w:t>°</w:t></w:r><w:r><w:t xml:space="preserve"> )  Rear  (180</w:t></w:r><w:r w:rsidRPr="00F520BC"><w:t>°</w:t></w:r><w:r><w:t>)  and  Right  (270</w:t></w:r><w:r w:rsidRPr="00F520BC"><w:t>°</w:t></w:r><w:r><w:t>)</w:t></w:r></w:p><w:p w:rsidP="005A320A" w:rsidR="005A320A" w:rsidRDefault="005A320A" w:rsidRPr="005A320A"></w:p><w:p><w:r><w:t xml:space="preserve">================================================================================</w:t><w:br/><w:t xml:space="preserve">KeyTek CEWare Compliance Tester Log Report                      15 February 2019</w:t><w:br/><w:t xml:space="preserve">================================================================================</w:t><w:br/><w:t xml:space="preserve">REMOTE/TESTER RUN</w:t><w:br/><w:t xml:space="preserve">Versions:      SW v3.00  FW v6.06  Str v6.00  EMCPro  S/N </w:t><w:br/><w:t xml:space="preserve">Operator:      Clifford Hu</w:t><w:br/><w:t xml:space="preserve">Sequence File: DVD-61000-4-5-11_newstandard 2KV.SEQ</w:t><w:br/><w:t xml:space="preserve">EUT:           Coyote New Line Filter</w:t><w:br/><w:t xml:space="preserve">================================================================================</w:t><w:br/><w:t xml:space="preserve"></w:t><w:br/><w:t xml:space="preserve">--------------------------------------------------------------------------------</w:t><w:br/><w:t xml:space="preserve">DSOX4104A MY57190468</w:t><w:br/><w:t xml:space="preserve">--------------------------------------------------------------------------------</w:t><w:br/><w:t xml:space="preserve">                                                                                </w:t><w:br/><w:t xml:space="preserve">11:36:42A SEQUENCE START</w:t><w:br/><w:t xml:space="preserve"></w:t><w:br/><w:t xml:space="preserve">SEQUENCE            TYPE                SEQUENCE DESCRIPTION                    </w:t><w:br/><w:t xml:space="preserve">EFT                 User Defined        1000-4-4 (EFT To Power Lines)           </w:t><w:br/><w:t xml:space="preserve"></w:t><w:br/><w:t xml:space="preserve">            Frequency   Voltage      Output:LC      Duration </w:t><w:br/><w:t xml:space="preserve">11:36:42A    5.0 kHz    -2000V       MAINS:L1        60 sec. </w:t><w:br/><w:t xml:space="preserve">11:37:52A    5.0 kHz     2000V       MAINS:L1        60 sec. </w:t><w:br/><w:t xml:space="preserve">11:39:02A    5.0 kHz    -2000V       MAINS:L2        60 sec. </w:t><w:br/><w:t xml:space="preserve">11:40:12A    5.0 kHz     2000V       MAINS:L2        60 sec. </w:t><w:br/><w:t xml:space="preserve">11:41:22A    5.0 kHz    -2000V       MAINS:PE        60 sec. </w:t><w:br/><w:t xml:space="preserve">11:42:32A    5.0 kHz     2000V       MAINS:PE        60 sec. </w:t><w:br/><w:t xml:space="preserve"></w:t><w:br/><w:t xml:space="preserve">SEQUENCE            TYPE                SEQUENCE DESCRIPTION                    </w:t><w:br/><w:t xml:space="preserve">EFT                 Standard            Class1                                  </w:t><w:br/><w:t xml:space="preserve"></w:t><w:br/><w:t xml:space="preserve">            Frequency   Voltage      Output:LC      Duration </w:t><w:br/><w:t xml:space="preserve">11:43:41A    5.0 kHz     -500V         CLAMP         60 sec. </w:t><w:br/><w:t xml:space="preserve">11:44:49A    5.0 kHz     500V          CLAMP         60 sec. </w:t><w:br/><w:t xml:space="preserve"></w:t><w:br/><w:t xml:space="preserve">SEQUENCE            TYPE                SEQUENCE DESCRIPTION                    </w:t><w:br/><w:t xml:space="preserve">Srg 1.2/50          User Defined        EN 61000-4-5   (Surge 1.2/50 us)        </w:t><w:br/><w:t xml:space="preserve"></w:t><w:br/><w:t xml:space="preserve">            Waveform    Voltage    Output:LC   Phs Ref  Phs Ang Tests   Delay </w:t><w:br/><w:t xml:space="preserve">11:45:53A    12 Ohm     -2000V    MAINS:L1/PE    L1     0 deg.    5    60 sec.</w:t><w:br/><w:t xml:space="preserve">11:51:15A    12 Ohm     -2000V    MAINS:L1/PE    L1     90 deg.   5    60 sec.</w:t><w:br/><w:t xml:space="preserve">11:56:37A    12 Ohm     -2000V    MAINS:L1/PE    L1    270 deg.   5    60 sec.</w:t><w:br/><w:t xml:space="preserve">12:01:59P    12 Ohm      2000V    MAINS:L1/PE    L1     0 deg.    5    60 sec.</w:t><w:br/><w:t xml:space="preserve">12:07:22P    12 Ohm      2000V    MAINS:L1/PE    L1     90 deg.   5    60 sec.</w:t><w:br/><w:t xml:space="preserve">12:12:44P    12 Ohm      2000V    MAINS:L1/PE    L1    270 deg.   5    60 sec.</w:t><w:br/><w:t xml:space="preserve">12:18:07P    12 Ohm     -2000V    MAINS:L2/PE    L1     0 deg.    5    60 sec.</w:t><w:br/><w:t xml:space="preserve">12:23:29P    12 Ohm     -2000V    MAINS:L2/PE    L1     90 deg.   5    60 sec.</w:t><w:br/><w:t xml:space="preserve">12:28:52P    12 Ohm     -2000V    MAINS:L2/PE    L1    270 deg.   5    60 sec.</w:t><w:br/><w:t xml:space="preserve">12:34:14P    12 Ohm      2000V    MAINS:L2/PE    L1     0 deg.    5    60 sec.</w:t><w:br/><w:t xml:space="preserve">12:39:37P    12 Ohm      2000V    MAINS:L2/PE    L1     90 deg.   5    60 sec.</w:t><w:br/><w:t xml:space="preserve">12:44:59P    12 Ohm      2000V    MAINS:L2/PE    L1    270 deg.   5    60 sec.</w:t><w:br/><w:t xml:space="preserve">12:50:22P     2 Ohm     -1000V    MAINS:L1/L2    L1     0 deg.    5    60 sec.</w:t><w:br/><w:t xml:space="preserve">12:55:44P     2 Ohm     -1000V    MAINS:L1/L2    L1     90 deg.   5    60 sec.</w:t><w:br/><w:t xml:space="preserve">01:01:07P     2 Ohm     -1000V    MAINS:L1/L2    L1    270 deg.   5    60 sec.</w:t><w:br/><w:t xml:space="preserve">01:06:29P     2 Ohm      1000V    MAINS:L1/L2    L1     0 deg.    5    60 sec.</w:t><w:br/><w:t xml:space="preserve">01:11:51P     2 Ohm      1000V    MAINS:L1/L2    L1     90 deg.   5    60 sec.</w:t><w:br/><w:t xml:space="preserve">01:17:14P     2 Ohm      1000V    MAINS:L1/L2    L1    270 deg.   5    60 sec.</w:t><w:br/><w:t xml:space="preserve"></w:t><w:br/><w:t xml:space="preserve">01:22:37P SEQUENCE COMPLETE</w:t><w:br/><w:t xml:space="preserve"></w:t><w:br/><w:t xml:space="preserve">                                       [1]</w:t><w:br/><w:t xml:space="preserve">================================================================================</w:t><w:br/><w:t xml:space="preserve">KeyTek CEWare Compliance Tester Log Report                      20 February 2019</w:t><w:br/><w:t xml:space="preserve">================================================================================</w:t><w:br/><w:t xml:space="preserve">REMOTE/TESTER RUN</w:t><w:br/><w:t xml:space="preserve">Versions:      SW v3.00  FW v6.06  Str v6.00  EMCPro  S/N NA</w:t><w:br/><w:t xml:space="preserve">Operator:      Clifford Hu</w:t><w:br/><w:t xml:space="preserve">Sequence File: QFP-61000-11_newstandard.SEQ</w:t><w:br/><w:t xml:space="preserve">EUT:           </w:t><w:br/><w:t xml:space="preserve">================================================================================</w:t><w:br/><w:t xml:space="preserve"></w:t><w:br/><w:t xml:space="preserve">09:26:11A SEQUENCE START</w:t><w:br/><w:t xml:space="preserve"></w:t><w:br/><w:t xml:space="preserve">SEQUENCE            TYPE                SEQUENCE DESCRIPTION                    </w:t><w:br/><w:t xml:space="preserve">PQF                 User Defined        PQF61000-4-11                           </w:t><w:br/><w:t xml:space="preserve"></w:t><w:br/><w:t xml:space="preserve">            Test Level    Phs Ang   Dur. Value   Duration   Tests     Delay </w:t><w:br/><w:t xml:space="preserve">09:26:11A     0% Open     0 deg.       0.50         cyc       3      10 sec.</w:t><w:br/><w:t xml:space="preserve">09:26:47A     0% Open    180 deg.      0.50         cyc       3      10 sec.</w:t><w:br/><w:t xml:space="preserve">09:27:22A     0% Open     0 deg.       1.00         cyc       3      10 sec.</w:t><w:br/><w:t xml:space="preserve">09:27:57A     0% Open    180 deg.      1.00         cyc       3      10 sec.</w:t><w:br/><w:t xml:space="preserve">09:28:33A     70% Dip     0 deg.       25.00        cyc       3      10 sec.</w:t><w:br/><w:t xml:space="preserve">09:29:09A     70% Dip    180 deg.      25.00        cyc       3      10 sec.</w:t><w:br/><w:t xml:space="preserve">09:29:45A    0% Short     0 deg.      250.00        cyc       3      10 sec.</w:t><w:br/><w:t xml:space="preserve">09:30:33A    0% Short    180 deg.     250.00        cyc       3      10 sec.</w:t><w:br/><w:t xml:space="preserve"></w:t><w:br/><w:t xml:space="preserve">09:31:20A   SEQUENCE COMPLETE</w:t><w:br/><w:t xml:space="preserve">--------------------------------------------------------------------------------</w:t><w:br/><w:t xml:space="preserve">Passed</w:t><w:br/><w:t xml:space="preserve">--------------------------------------------------------------------------------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</w:t><w:br/><w:t xml:space="preserve">                                       [1]</w:t><w:br/><w:t xml:space="preserve"></w:t></w:r></w:p><w:p w:rsidP="003C65A0" w:rsidR="003C65A0" w:rsidRDefault="003C65A0" w:rsidRPr="003C65A0"></w:p><w:p w:rsidP="003C65A0" w:rsidR="00910B2D" w:rsidRDefault="00910B2D"></w:p><w:tbl><w:tblPr><w:tblW w:type="pct" w:w="5000"></w:tblW><w:tblLook w:firstColumn="1" w:firstRow="1" w:lastColumn="1" w:lastRow="1" w:noHBand="0" w:noVBand="1" w:val="05E0"></w:tblLook></w:tblPr><w:tblGrid><w:gridCol w:w="1395"></w:gridCol><w:gridCol w:w="698"></w:gridCol><w:gridCol w:w="2094"></w:gridCol><w:gridCol w:w="2792"></w:gridCol><w:gridCol w:w="6979"></w:gridCol></w:tblGrid><w:tr w:rsidR="00910B2D" w:rsidRPr="00F520BC" w:rsidTr="00DC7D8D"><w:trPr><w:cantSplit></w:cantSplit></w:trPr><w:tc><w:tcPr><w:tcW w:type="pct" w:w="750"></w:tcW><w:gridSpan w:val="2"></w:gridSpan><w:shd w:color="auto" w:fill="auto" w:val="clear"></w:shd></w:tcPr><w:p w:rsidP="00DC7D8D" w:rsidR="00910B2D" w:rsidRDefault="00910B2D" w:rsidRPr="00910B2D"><w:pPr><w:rPr><w:b></w:b></w:rPr></w:pPr><w:r w:rsidRPr="00910B2D"><w:rPr><w:b></w:b></w:rPr><w:t>Criteria:</w:t></w:r></w:p></w:tc><w:tc><w:tcPr><w:tcW w:type="pct" w:w="4250"></w:tcW><w:gridSpan w:val="3"></w:gridSpan><w:shd w:color="auto" w:fill="auto" w:val="clear"></w:shd></w:tcPr><w:p w:rsidP="00DC7D8D" w:rsidR="00910B2D" w:rsidRDefault="00910B2D" w:rsidRPr="00F520BC"><w:r w:rsidRPr="00F520BC"><w:t>A. Pass - Normal performance within specified limits.</w:t></w:r></w:p></w:tc></w:tr><w:tr w:rsidR="00910B2D" w:rsidRPr="00F520BC" w:rsidTr="00DC7D8D"><w:trPr><w:cantSplit></w:cantSplit></w:trPr><w:tc><w:tcPr><w:tcW w:type="pct" w:w="750"></w:tcW><w:gridSpan w:val="2"></w:gridSpan><w:shd w:color="auto" w:fill="auto" w:val="clear"></w:shd></w:tcPr><w:p w:rsidP="00DC7D8D" w:rsidR="00910B2D" w:rsidRDefault="00910B2D" w:rsidRPr="00F520BC"></w:p></w:tc><w:tc><w:tcPr><w:tcW w:type="pct" w:w="4250"></w:tcW><w:gridSpan w:val="3"></w:gridSpan><w:shd w:color="auto" w:fill="auto" w:val="clear"></w:shd></w:tcPr><w:p w:rsidP="00DC7D8D" w:rsidR="00910B2D" w:rsidRDefault="00910B2D" w:rsidRPr="00F520BC"><w:r w:rsidRPr="00F520BC"><w:t>B. Pass - Temporary degradation, self recoverable.</w:t></w:r></w:p></w:tc></w:tr><w:tr w:rsidR="00910B2D" w:rsidRPr="00F520BC" w:rsidTr="00DC7D8D"><w:trPr><w:cantSplit></w:cantSplit></w:trPr><w:tc><w:tcPr><w:tcW w:type="pct" w:w="750"></w:tcW><w:gridSpan w:val="2"></w:gridSpan><w:shd w:color="auto" w:fill="auto" w:val="clear"></w:shd></w:tcPr><w:p w:rsidP="00DC7D8D" w:rsidR="00910B2D" w:rsidRDefault="00910B2D" w:rsidRPr="00F520BC"></w:p></w:tc><w:tc><w:tcPr><w:tcW w:type="pct" w:w="4250"></w:tcW><w:gridSpan w:val="3"></w:gridSpan><w:shd w:color="auto" w:fill="auto" w:val="clear"></w:shd></w:tcPr><w:p w:rsidP="00DC7D8D" w:rsidR="00910B2D" w:rsidRDefault="00910B2D" w:rsidRPr="00F520BC"><w:r w:rsidRPr="00F520BC"><w:t>C. Pass - Temporary degradation, requires operator intervention.</w:t></w:r></w:p></w:tc></w:tr><w:tr w:rsidR="00910B2D" w:rsidRPr="00F520BC" w:rsidTr="00DC7D8D"><w:trPr><w:cantSplit></w:cantSplit></w:trPr><w:tc><w:tcPr><w:tcW w:type="pct" w:w="750"></w:tcW><w:gridSpan w:val="2"></w:gridSpan><w:shd w:color="auto" w:fill="auto" w:val="clear"></w:shd></w:tcPr><w:p w:rsidP="00DC7D8D" w:rsidR="00910B2D" w:rsidRDefault="00910B2D" w:rsidRPr="00F520BC"></w:p></w:tc><w:tc><w:tcPr><w:tcW w:type="pct" w:w="4250"></w:tcW><w:gridSpan w:val="3"></w:gridSpan><w:shd w:color="auto" w:fill="auto" w:val="clear"></w:shd></w:tcPr><w:p w:rsidP="00DC7D8D" w:rsidR="00910B2D" w:rsidRDefault="00910B2D" w:rsidRPr="00F520BC"><w:r w:rsidRPr="00F520BC"><w:t>D. Fail - Not recoverable, component damage.</w:t></w:r></w:p></w:tc></w:tr><w:tr w:rsidR="00910B2D" w:rsidRPr="00F520BC" w:rsidTr="00DC7D8D"><w:trPr><w:cantSplit></w:cantSplit></w:trPr><w:tc><w:tcPr><w:tcW w:type="pct" w:w="750"></w:tcW><w:gridSpan w:val="2"></w:gridSpan><w:shd w:color="auto" w:fill="auto" w:val="clear"></w:shd></w:tcPr><w:p w:rsidP="00DC7D8D" w:rsidR="00910B2D" w:rsidRDefault="00910B2D" w:rsidRPr="00F520BC"><w:pPr><w:jc w:val="center"></w:jc></w:pPr></w:p></w:tc><w:tc><w:tcPr><w:tcW w:type="pct" w:w="4250"></w:tcW><w:gridSpan w:val="3"></w:gridSpan><w:shd w:color="auto" w:fill="auto" w:val="clear"></w:shd></w:tcPr><w:p w:rsidP="00DC7D8D" w:rsidR="00910B2D" w:rsidRDefault="00910B2D" w:rsidRPr="00F520BC"><w:pPr><w:jc w:val="center"></w:jc></w:pPr></w:p></w:tc></w:tr><w:tr w:rsidR="003F200A" w:rsidRPr="00F520BC" w:rsidTr="00DC7D8D"><w:trPr><w:cantSplit></w:cantSplit></w:trPr><w:tc><w:tcPr><w:tcW w:type="pct" w:w="500"></w:tcW><w:shd w:color="auto" w:fill="auto" w:val="clear"></w:shd></w:tcPr><w:p w:rsidP="003F200A" w:rsidR="003F200A" w:rsidRDefault="003F200A" w:rsidRPr="00F520BC"><w:pPr><w:widowControl></w:widowControl><w:jc w:val="left"></w:jc></w:pPr></w:p></w:tc><w:tc><w:tcPr><w:tcW w:type="pct" w:w="1000"></w:tcW><w:gridSpan w:val="2"></w:gridSpan><w:shd w:color="auto" w:fill="auto" w:val="clear"></w:shd></w:tcPr><w:p w:rsidP="00DC7D8D" w:rsidR="003F200A" w:rsidRDefault="003F200A" w:rsidRPr="00F520BC"><w:pPr><w:jc w:val="center"></w:jc></w:pPr></w:p></w:tc><w:tc><w:tcPr><w:tcW w:type="pct" w:w="1000"></w:tcW><w:shd w:color="auto" w:fill="auto" w:val="clear"></w:shd></w:tcPr><w:p w:rsidP="00DC7D8D" w:rsidR="003F200A" w:rsidRDefault="003F200A" w:rsidRPr="00F520BC"><w:pPr><w:jc w:val="center"></w:jc></w:pPr></w:p></w:tc><w:tc><w:tcPr><w:tcW w:type="pct" w:w="2500"></w:tcW><w:shd w:color="auto" w:fill="auto" w:val="clear"></w:shd></w:tcPr><w:p w:rsidP="00DC7D8D" w:rsidR="003F200A" w:rsidRDefault="003F200A" w:rsidRPr="00F520BC"><w:pPr><w:jc w:val="center"></w:jc></w:pPr></w:p></w:tc></w:tr></w:tbl><w:p w:rsidR="003F200A" w:rsidRDefault="003F200A"><w:r><w:br w:type="page"></w:br></w:r></w:p><w:tbl><w:tblPr><w:tblW w:type="pct" w:w="5000"></w:tblW><w:tblLook w:firstColumn="1" w:firstRow="1" w:lastColumn="1" w:lastRow="1" w:noHBand="0" w:noVBand="1" w:val="05E0"></w:tblLook></w:tblPr><w:tblGrid><w:gridCol w:w="1395"></w:gridCol><w:gridCol w:w="2792"></w:gridCol><w:gridCol w:w="2792"></w:gridCol><w:gridCol w:w="6979"></w:gridCol></w:tblGrid><w:tr w:rsidR="003F200A" w:rsidRPr="00F520BC" w:rsidTr="00DC7D8D"><w:trPr><w:cantSplit></w:cantSplit></w:trPr><w:tc><w:tcPr><w:tcW w:type="pct" w:w="5000"></w:tcW><w:gridSpan w:val="4"></w:gridSpan><w:shd w:color="auto" w:fill="auto" w:val="clear"></w:shd></w:tcPr><w:p w:rsidP="00DC7D8D" w:rsidR="003F200A" w:rsidRDefault="003F200A" w:rsidRPr="00F520BC"><w:pPr><w:jc w:val="center"></w:jc></w:pPr><w:r w:rsidRPr="00F520BC"><w:lastRenderedPageBreak></w:lastRenderedPageBreak><w:t>Field Uniformity Calibration Data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4500"></w:tcW><w:gridSpan w:val="3"></w:gridSpan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0"></w:tcW><w:gridSpan w:val="4"></w:gridSpan><w:shd w:color="auto" w:fill="auto" w:val="clear"></w:shd></w:tcPr><w:p w:rsidP="00DC7D8D" w:rsidR="003F200A" w:rsidRDefault="003F200A" w:rsidRPr="00F520BC"><w:r w:rsidRPr="00F520BC"><w:t>Field Uniformity Exceptions:  (&gt;6dB)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w:pPr><w:jc w:val="center"></w:jc></w:pPr></w:p></w:tc><w:tc><w:tcPr><w:tcW w:type="pct" w:w="1000"></w:tcW><w:shd w:color="auto" w:fill="auto" w:val="clear"></w:shd></w:tcPr><w:p w:rsidP="00DC7D8D" w:rsidR="003F200A" w:rsidRDefault="003F200A" w:rsidRPr="00F520BC"><w:pPr><w:jc w:val="center"></w:jc></w:pPr></w:p></w:tc><w:tc><w:tcPr><w:tcW w:type="pct" w:w="1000"></w:tcW><w:shd w:color="auto" w:fill="auto" w:val="clear"></w:shd></w:tcPr><w:p w:rsidP="00DC7D8D" w:rsidR="003F200A" w:rsidRDefault="003F200A" w:rsidRPr="00F520BC"><w:pPr><w:jc w:val="center"></w:jc></w:pPr></w:p></w:tc><w:tc><w:tcPr><w:tcW w:type="pct" w:w="2500"></w:tcW><w:shd w:color="auto" w:fill="auto" w:val="clear"></w:shd></w:tcPr><w:p w:rsidP="00DC7D8D" w:rsidR="003F200A" w:rsidRDefault="003F200A" w:rsidRPr="00F520BC"><w:pPr><w:jc w:val="center"></w:jc></w:pP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w:r w:rsidRPr="00F520BC"><w:t>Horizontal Axis</w:t></w:r></w:p></w:tc><w:tc><w:tcPr><w:tcW w:type="pct" w:w="1000"></w:tcW><w:shd w:color="auto" w:fill="auto" w:val="clear"></w:shd></w:tcPr><w:p w:rsidP="00DC7D8D" w:rsidR="003F200A" w:rsidRDefault="003F200A" w:rsidRPr="00F520BC"><w:r><w:t>2107</w:t></w:r><w:r w:rsidRPr="00F520BC"><w:t>.0 MHz</w:t></w:r></w:p></w:tc><w:tc><w:tcPr><w:tcW w:type="pct" w:w="2500"></w:tcW><w:shd w:color="auto" w:fill="auto" w:val="clear"></w:shd></w:tcPr><w:p w:rsidP="00DC7D8D" w:rsidR="003F200A" w:rsidRDefault="003F200A" w:rsidRPr="00F520BC"><w:r><w:t>8.80</w:t></w:r><w:r w:rsidRPr="00F520BC"><w:t xml:space="preserve"> dB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w:r w:rsidRPr="00F520BC"><w:t>Horizontal Axis</w:t></w:r></w:p></w:tc><w:tc><w:tcPr><w:tcW w:type="pct" w:w="1000"></w:tcW><w:shd w:color="auto" w:fill="auto" w:val="clear"></w:shd></w:tcPr><w:p w:rsidP="00DC7D8D" w:rsidR="003F200A" w:rsidRDefault="003F200A" w:rsidRPr="00F520BC"><w:r><w:t>5040.0</w:t></w:r><w:r w:rsidRPr="00F520BC"><w:t xml:space="preserve"> MHz</w:t></w:r></w:p></w:tc><w:tc><w:tcPr><w:tcW w:type="pct" w:w="2500"></w:tcW><w:shd w:color="auto" w:fill="auto" w:val="clear"></w:shd></w:tcPr><w:p w:rsidP="003F200A" w:rsidR="003F200A" w:rsidRDefault="003F200A" w:rsidRPr="00F520BC"><w:r><w:t>7</w:t></w:r><w:r w:rsidRPr="00F520BC"><w:t>.</w:t></w:r><w:r><w:t>13</w:t></w:r><w:r w:rsidRPr="00F520BC"><w:t xml:space="preserve"> dB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w:r w:rsidRPr="00F520BC"><w:t>Horizontal Axis</w:t></w:r></w:p></w:tc><w:tc><w:tcPr><w:tcW w:type="pct" w:w="1000"></w:tcW><w:shd w:color="auto" w:fill="auto" w:val="clear"></w:shd></w:tcPr><w:p w:rsidP="003F200A" w:rsidR="003F200A" w:rsidRDefault="003F200A" w:rsidRPr="00F520BC"><w:r><w:t>5499.0</w:t></w:r><w:r w:rsidRPr="00F520BC"><w:t xml:space="preserve"> MHz</w:t></w:r></w:p></w:tc><w:tc><w:tcPr><w:tcW w:type="pct" w:w="2500"></w:tcW><w:shd w:color="auto" w:fill="auto" w:val="clear"></w:shd></w:tcPr><w:p w:rsidP="003F200A" w:rsidR="003F200A" w:rsidRDefault="003F200A" w:rsidRPr="00F520BC"><w:r w:rsidRPr="00F520BC"><w:t>6.</w:t></w:r><w:r><w:t>37</w:t></w:r><w:r w:rsidRPr="00F520BC"><w:t xml:space="preserve"> dB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w:r><w:t>Vertical Axis</w:t></w:r></w:p></w:tc><w:tc><w:tcPr><w:tcW w:type="pct" w:w="1000"></w:tcW><w:shd w:color="auto" w:fill="auto" w:val="clear"></w:shd></w:tcPr><w:p w:rsidP="003F200A" w:rsidR="003F200A" w:rsidRDefault="003F200A"><w:r><w:t>None</w:t></w:r></w:p></w:tc><w:tc><w:tcPr><w:tcW w:type="pct" w:w="2500"></w:tcW><w:shd w:color="auto" w:fill="auto" w:val="clear"></w:shd></w:tcPr><w:p w:rsidP="003F200A" w:rsidR="003F200A" w:rsidRDefault="003F200A" w:rsidRPr="00F520BC"><w:r><w:t>N/A</w:t></w:r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w:tr w:rsidR="003F200A" w:rsidRPr="00F520BC" w:rsidTr="00DC7D8D"><w:trPr><w:cantSplit></w:cantSplit></w:trPr><w:tc><w:tcPr><w:tcW w:type="pct" w:w="5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1000"></w:tcW><w:shd w:color="auto" w:fill="auto" w:val="clear"></w:shd></w:tcPr><w:p w:rsidP="00DC7D8D" w:rsidR="003F200A" w:rsidRDefault="003F200A" w:rsidRPr="00F520BC"></w:p></w:tc><w:tc><w:tcPr><w:tcW w:type="pct" w:w="2500"></w:tcW><w:shd w:color="auto" w:fill="auto" w:val="clear"></w:shd></w:tcPr><w:p w:rsidP="00DC7D8D" w:rsidR="003F200A" w:rsidRDefault="003F200A" w:rsidRPr="00F520BC"></w:p></w:tc></w:tr></w:tbl><w:p w:rsidR="00455382" w:rsidRDefault="00455382"><w:pPr><w:widowControl></w:widowControl><w:jc w:val="left"></w:jc><w:rPr><w:b></w:b><w:bCs></w:bCs><w:kern w:val="44"></w:kern><w:sz w:val="28"></w:sz><w:szCs w:val="44"></w:szCs></w:rPr><w:sectPr><w:titlePg w:val="0"/><w:pgMar w:bottom="1800" w:footer="720" w:gutter="0" w:header="720" w:left="1440" w:right="1440" w:top="1800"/><w:pgSz w:h="11906" w:w="16838"/><w:cols xmlns:w="http://schemas.openxmlformats.org/wordprocessingml/2006/main" w:space="720"/><w:docGrid xmlns:w="http://schemas.openxmlformats.org/wordprocessingml/2006/main" w:linePitch="312" w:type="lines"/></w:sectPr></w:pPr></w:p><w:p w:rsidR="00455382" w:rsidRDefault="00455382"><w:pPr><w:widowControl></w:widowControl><w:jc w:val="left"></w:jc><w:rPr><w:b></w:b><w:bCs></w:bCs><w:kern w:val="44"></w:kern><w:sz w:val="28"></w:sz><w:szCs w:val="44"></w:szCs></w:rPr></w:pPr></w:p><w:p w:rsidP="00EC734E" w:rsidR="00EC734E" w:rsidRDefault="00EC734E" w:rsidRPr="00EC734E"><w:pPr><w:pStyle w:val="Heading1"></w:pStyle><w:numPr><w:ilvl w:val="0"></w:ilvl><w:numId w:val="1"></w:numId></w:numPr></w:pPr><w:bookmarkStart w:id="15" w:name="_Toc450134234"></w:bookmarkStart><w:r w:rsidRPr="00EC734E"><w:t>Summary</w:t></w:r><w:bookmarkEnd w:id="15"></w:bookmarkEnd></w:p><w:p w:rsidP="008B03E5" w:rsidR="00EC734E" w:rsidRDefault="00EC734E"></w:p><w:p><w:r><w:rPr><w:color w:val="FF0000"/></w:rPr><w:t xml:space="preserve">The unit failed the Radiated Immunity Test!</w:t></w:r></w:p><w:sectPr><w:titlePg w:val="0"/><w:pgMar w:bottom="1440" w:footer="720" w:gutter="0" w:header="720" w:left="1800" w:right="1800" w:top="1440"/><w:pgSz w:h="16838" w:w="11906"/><w:cols xmlns:w="http://schemas.openxmlformats.org/wordprocessingml/2006/main" w:space="720"/><w:docGrid xmlns:w="http://schemas.openxmlformats.org/wordprocessingml/2006/main" w:linePitch="312" w:type="lines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94" w:rsidRDefault="00D95A94">
      <w:r>
        <w:separator/>
      </w:r>
    </w:p>
  </w:endnote>
  <w:endnote w:type="continuationSeparator" w:id="0">
    <w:p w:rsidR="00D95A94" w:rsidRDefault="00D9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14388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Keysight</w:t>
    </w:r>
    <w:r w:rsidR="006E2B32">
      <w:rPr>
        <w:rFonts w:ascii="Cambria" w:hAnsi="Cambria"/>
      </w:rPr>
      <w:t xml:space="preserve"> 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FA7902" w:rsidRPr="00FA7902">
      <w:rPr>
        <w:rFonts w:ascii="Cambria" w:hAnsi="Cambria"/>
        <w:noProof/>
      </w:rPr>
      <w:t>2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94" w:rsidRDefault="00D95A94">
      <w:r>
        <w:separator/>
      </w:r>
    </w:p>
  </w:footnote>
  <w:footnote w:type="continuationSeparator" w:id="0">
    <w:p w:rsidR="00D95A94" w:rsidRDefault="00D95A94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143882" w:rsidRDefault="009E7D03">
    <w:pPr>
      <w:jc w:val="center"/>
      <w:rPr>
        <w:b/>
      </w:rPr>
    </w:pPr>
    <w:r w:rsidRPr="00B91463">
      <w:rPr>
        <w:b/>
      </w:rPr>
      <w:t xml:space="preserve"> </w:t>
    </w:r>
    <w:r w:rsidR="00143882">
      <w:rPr>
        <w:b/>
      </w:rPr>
      <w:t>HARDWARE TEST CENTER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COLORADO SPRINGS,</w:t>
    </w:r>
    <w:r>
      <w:rPr>
        <w:b/>
      </w:rPr>
      <w:t xml:space="preserve"> CO., USA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80"/>
  <w:bordersDoNotSurroundHeader/>
  <w:bordersDoNotSurroundFooter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7F04" w:visibleStyles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02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43882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1552"/>
    <w:rsid w:val="003A603B"/>
    <w:rsid w:val="003B2325"/>
    <w:rsid w:val="003C0145"/>
    <w:rsid w:val="003C2E68"/>
    <w:rsid w:val="003C65A0"/>
    <w:rsid w:val="003F200A"/>
    <w:rsid w:val="00400673"/>
    <w:rsid w:val="004039FE"/>
    <w:rsid w:val="00407F4F"/>
    <w:rsid w:val="004514DF"/>
    <w:rsid w:val="00455382"/>
    <w:rsid w:val="00463819"/>
    <w:rsid w:val="00476E30"/>
    <w:rsid w:val="0048457E"/>
    <w:rsid w:val="004A79F4"/>
    <w:rsid w:val="004F0442"/>
    <w:rsid w:val="005101C5"/>
    <w:rsid w:val="00554F89"/>
    <w:rsid w:val="00594E18"/>
    <w:rsid w:val="0059596C"/>
    <w:rsid w:val="005A320A"/>
    <w:rsid w:val="005B26FD"/>
    <w:rsid w:val="005E05F7"/>
    <w:rsid w:val="005E1C12"/>
    <w:rsid w:val="005F00BA"/>
    <w:rsid w:val="00625DA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10B2D"/>
    <w:rsid w:val="00935390"/>
    <w:rsid w:val="00942B31"/>
    <w:rsid w:val="00945A16"/>
    <w:rsid w:val="00952946"/>
    <w:rsid w:val="00952D2F"/>
    <w:rsid w:val="009A790D"/>
    <w:rsid w:val="009E3161"/>
    <w:rsid w:val="009E7502"/>
    <w:rsid w:val="009E7D03"/>
    <w:rsid w:val="00A13872"/>
    <w:rsid w:val="00A36C81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2DEA"/>
    <w:rsid w:val="00D1583F"/>
    <w:rsid w:val="00D44390"/>
    <w:rsid w:val="00D44516"/>
    <w:rsid w:val="00D95A94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A7902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0" Target="media/image10.jpg" Type="http://schemas.openxmlformats.org/officeDocument/2006/relationships/image"/><Relationship Id="ImageId9" Target="media/image9.jpg" Type="http://schemas.openxmlformats.org/officeDocument/2006/relationships/image"/><Relationship Id="rId1" Target="../customXml/item1.xml" Type="http://schemas.openxmlformats.org/officeDocument/2006/relationships/customXml"/><Relationship Id="rId15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56326-C305-4468-B8D1-CD4AF69E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RItemplate1</Template>
  <TotalTime>2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HU, KUIFENG CLIFFORD</dc:creator>
  <cp:lastModifiedBy>HU, KUIFENG CLIFFORD</cp:lastModifiedBy>
  <cp:revision>1</cp:revision>
  <dcterms:created xsi:type="dcterms:W3CDTF">2018-04-27T16:08:00Z</dcterms:created>
  <dcterms:modified xsi:type="dcterms:W3CDTF">2018-04-27T16:10:00Z</dcterms:modified>
</cp:coreProperties>
</file>