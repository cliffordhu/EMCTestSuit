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57E" w:rsidRDefault="0048457E">
      <w:r>
        <w:separator/>
      </w:r>
    </w:p>
  </w:endnote>
  <w:endnote w:type="continuationSeparator" w:id="0">
    <w:p w:rsidR="0048457E" w:rsidRDefault="0048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Times New Roman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57E" w:rsidRDefault="0048457E">
      <w:r>
        <w:separator/>
      </w:r>
    </w:p>
  </w:footnote>
  <w:footnote w:type="continuationSeparator" w:id="0">
    <w:p w:rsidR="0048457E" w:rsidRDefault="0048457E">
      <w:r>
        <w:continuationSeparator/>
      </w:r>
    </w:p>
  </w:footnote>
</w:footnote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20"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1" w:numberingStyles="0" w:stylesInUse="0" w:tableStyles="0" w:top3HeadingStyles="1" w:val="7F04" w:visibleStyles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0A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43882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61552"/>
    <w:rsid w:val="003A603B"/>
    <w:rsid w:val="003B2325"/>
    <w:rsid w:val="003C0145"/>
    <w:rsid w:val="003C2E68"/>
    <w:rsid w:val="003C65A0"/>
    <w:rsid w:val="003F200A"/>
    <w:rsid w:val="00400673"/>
    <w:rsid w:val="004039FE"/>
    <w:rsid w:val="00407F4F"/>
    <w:rsid w:val="004514DF"/>
    <w:rsid w:val="00455382"/>
    <w:rsid w:val="00463819"/>
    <w:rsid w:val="00476E30"/>
    <w:rsid w:val="0048457E"/>
    <w:rsid w:val="004A79F4"/>
    <w:rsid w:val="004F0442"/>
    <w:rsid w:val="005101C5"/>
    <w:rsid w:val="00554F89"/>
    <w:rsid w:val="00594E18"/>
    <w:rsid w:val="0059596C"/>
    <w:rsid w:val="005A320A"/>
    <w:rsid w:val="005B26FD"/>
    <w:rsid w:val="005E05F7"/>
    <w:rsid w:val="005E1C12"/>
    <w:rsid w:val="005F00BA"/>
    <w:rsid w:val="00625DA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10B2D"/>
    <w:rsid w:val="00935390"/>
    <w:rsid w:val="00942B31"/>
    <w:rsid w:val="00945A16"/>
    <w:rsid w:val="00952946"/>
    <w:rsid w:val="00952D2F"/>
    <w:rsid w:val="009A790D"/>
    <w:rsid w:val="009E3161"/>
    <w:rsid w:val="009E7502"/>
    <w:rsid w:val="009E7D03"/>
    <w:rsid w:val="00A13872"/>
    <w:rsid w:val="00A36C81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2DEA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rId1" Target="../customXml/item1.xml" Type="http://schemas.openxmlformats.org/officeDocument/2006/relationships/customXml"/><Relationship Id="rId15" Target="fontTable.xml" Type="http://schemas.openxmlformats.org/officeDocument/2006/relationships/fontTable"/><Relationship Id="rId17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118D2-5C7D-40A1-AF8B-C035B7015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RItemplate1</Template>
  <TotalTime>13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HU, KUIFENG CLIFFORD</dc:creator>
  <cp:lastModifiedBy>HU, KUIFENG CLIFFORD</cp:lastModifiedBy>
  <cp:revision>2</cp:revision>
  <dcterms:created xsi:type="dcterms:W3CDTF">2018-04-16T20:54:00Z</dcterms:created>
  <dcterms:modified xsi:type="dcterms:W3CDTF">2018-04-16T21:09:00Z</dcterms:modified>
</cp:coreProperties>
</file>