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E0A33" w:rsidR="001E0A33" w:rsidRDefault="001E0A33">
      <w:pPr>
        <w:pStyle w:val="Title"/>
      </w:pPr>
      <w:r>
        <w:t>Radiated Emission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455382" w:rsidRDefault="001E0A33">
          <w:pPr>
            <w:pStyle w:val="TOC1"/>
            <w:tabs>
              <w:tab w:pos="44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34220" w:history="1">
            <w:r w:rsidR="00455382" w:rsidRPr="00A130B4">
              <w:rPr>
                <w:rStyle w:val="Hyperlink"/>
                <w:noProof/>
              </w:rPr>
              <w:t>1.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lab facility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7576D2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1" w:history="1">
            <w:r w:rsidR="00455382" w:rsidRPr="00A130B4">
              <w:rPr>
                <w:rStyle w:val="Hyperlink"/>
                <w:noProof/>
              </w:rPr>
              <w:t>Test Site: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2" w:history="1">
            <w:r w:rsidR="00455382" w:rsidRPr="00A130B4">
              <w:rPr>
                <w:rStyle w:val="Hyperlink"/>
                <w:noProof/>
              </w:rPr>
              <w:t>Facility name: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3" w:history="1">
            <w:r w:rsidR="00455382" w:rsidRPr="00A130B4">
              <w:rPr>
                <w:rStyle w:val="Hyperlink"/>
                <w:noProof/>
              </w:rPr>
              <w:t>Facility address: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4" w:history="1">
            <w:r w:rsidR="00455382" w:rsidRPr="00A130B4">
              <w:rPr>
                <w:rStyle w:val="Hyperlink"/>
                <w:noProof/>
              </w:rPr>
              <w:t>Facility site description: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5" w:history="1">
            <w:r w:rsidR="00455382" w:rsidRPr="00A130B4">
              <w:rPr>
                <w:rStyle w:val="Hyperlink"/>
                <w:noProof/>
              </w:rPr>
              <w:t>Test Standards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_Toc450134225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6" w:history="1">
            <w:r w:rsidR="00455382" w:rsidRPr="00A130B4">
              <w:rPr>
                <w:rStyle w:val="Hyperlink"/>
                <w:noProof/>
              </w:rPr>
              <w:t>EMC Directive 2014/30/EU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_Toc450134226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7" w:history="1">
            <w:r w:rsidR="00455382" w:rsidRPr="00A130B4">
              <w:rPr>
                <w:rStyle w:val="Hyperlink"/>
                <w:noProof/>
              </w:rPr>
              <w:t>Test Equipment: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_Toc450134227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8" w:history="1">
            <w:r w:rsidR="00455382" w:rsidRPr="00A130B4">
              <w:rPr>
                <w:rStyle w:val="Hyperlink"/>
                <w:noProof/>
              </w:rPr>
              <w:t>Environmental conditions: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_Toc450134228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9" w:history="1">
            <w:r w:rsidR="00455382" w:rsidRPr="00A130B4">
              <w:rPr>
                <w:rStyle w:val="Hyperlink"/>
                <w:noProof/>
              </w:rPr>
              <w:t>Test Operator and Date: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_Toc450134229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0" w:history="1">
            <w:r w:rsidR="00455382" w:rsidRPr="00A130B4">
              <w:rPr>
                <w:rStyle w:val="Hyperlink"/>
                <w:noProof/>
              </w:rPr>
              <w:t>2.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Product Information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1" w:history="1">
            <w:r w:rsidR="00455382" w:rsidRPr="00A130B4">
              <w:rPr>
                <w:rStyle w:val="Hyperlink"/>
                <w:noProof/>
              </w:rPr>
              <w:t>3.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EUT setup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2" w:history="1">
            <w:r w:rsidR="00455382" w:rsidRPr="00A130B4">
              <w:rPr>
                <w:rStyle w:val="Hyperlink"/>
                <w:noProof/>
              </w:rPr>
              <w:t>Photograph of EUT: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3" w:history="1">
            <w:r w:rsidR="00455382" w:rsidRPr="00A130B4">
              <w:rPr>
                <w:rStyle w:val="Hyperlink"/>
                <w:noProof/>
              </w:rPr>
              <w:t>4.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Result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4" w:history="1">
            <w:r w:rsidR="00455382" w:rsidRPr="00A130B4">
              <w:rPr>
                <w:rStyle w:val="Hyperlink"/>
                <w:noProof/>
              </w:rPr>
              <w:t>5.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Summary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P="00C87BD7" w:rsidR="00C87BD7" w:rsidRDefault="00C87BD7">
      <w:pPr>
        <w:pStyle w:val="Heading1"/>
        <w:numPr>
          <w:ilvl w:val="0"/>
          <w:numId w:val="1"/>
        </w:numPr>
      </w:pPr>
      <w:bookmarkStart w:id="0" w:name="_Toc450134220"/>
      <w:r w:rsidRPr="00EC734E">
        <w:lastRenderedPageBreak/>
        <w:t>Test lab facilit</w:t>
      </w:r>
      <w:r>
        <w:t>y</w:t>
      </w:r>
      <w:bookmarkEnd w:id="0"/>
    </w:p>
    <w:p w:rsidP="00C87BD7" w:rsidR="00C87BD7" w:rsidRDefault="00C87BD7">
      <w:pPr>
        <w:pStyle w:val="Heading2"/>
      </w:pPr>
      <w:bookmarkStart w:id="1" w:name="_Toc450134221"/>
      <w:r>
        <w:t>Test Site:</w:t>
      </w:r>
      <w:bookmarkEnd w:id="1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2" w:name="_Toc450134222"/>
      <w:r w:rsidR="00C87BD7" w:rsidRPr="00BC46E7">
        <w:rPr>
          <w:rStyle w:val="Heading3Char"/>
        </w:rPr>
        <w:t>Facility name:</w:t>
      </w:r>
      <w:bookmarkEnd w:id="2"/>
      <w:r w:rsidR="00C87BD7">
        <w:t xml:space="preserve"> Keysight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3" w:name="_Toc450134223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</w:t>
      </w:r>
      <w:r w:rsidR="007576D2">
        <w:t xml:space="preserve"> Rd, Colorado Springs, CO. 80907</w:t>
      </w:r>
    </w:p>
    <w:p w:rsidP="00BC46E7" w:rsidR="00BC46E7" w:rsidRDefault="00C87BD7">
      <w:pPr>
        <w:ind w:firstLine="420"/>
      </w:pPr>
      <w:bookmarkStart w:id="4" w:name="_Toc450134224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P="00C87BD7" w:rsidR="00C87BD7" w:rsidRDefault="00C87BD7">
      <w:r>
        <w:t xml:space="preserve">3 Meter Semi-echoic chamber. </w:t>
      </w:r>
    </w:p>
    <w:p w:rsidP="00C87BD7" w:rsidR="00C87BD7" w:rsidRDefault="00C87BD7" w:rsidRPr="00B378FF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5" w:name="_Toc450134225"/>
      <w:r>
        <w:t>Test Standards</w:t>
      </w:r>
      <w:bookmarkEnd w:id="5"/>
    </w:p>
    <w:p w:rsidP="00BC46E7" w:rsidR="00BC46E7" w:rsidRDefault="00BC46E7" w:rsidRPr="00AE2075">
      <w:pPr>
        <w:pStyle w:val="Heading3"/>
      </w:pPr>
      <w:bookmarkStart w:id="6" w:name="_Toc450134226"/>
      <w:r w:rsidRPr="00833FCD">
        <w:t>EMC Directive</w:t>
      </w:r>
      <w:r>
        <w:t xml:space="preserve"> 2014/30/EU</w:t>
      </w:r>
      <w:bookmarkEnd w:id="6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BC46E7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>The products were tested in a typical configuration with Keysight Technologies test systems. This product is intended for use in a basic electromagnetic environment.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7" w:name="_Toc450134227"/>
      <w:r>
        <w:t>Test Equipment:</w:t>
      </w:r>
      <w:bookmarkEnd w:id="7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Receiver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USB0::0x0957::0x0f0b::MY51210168::0::INSTR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gpib9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Model S/N</w:t>
            </w:r>
          </w:p>
        </w:tc>
        <w:tc>
          <w:tcPr>
            <w:tcBorders>
              <w:bottom w:color="auto" w:val="single"/>
            </w:tcBorders>
          </w:tcPr>
          <w:p>
            <w:r>
              <w:t>MXE N9038A MY51210168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12/8/2015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Lindrgen Model 2090 MY70235245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Lindrgen Model 3142E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System loss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4/1/2016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NSA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CISPER 11 Group 1 Class A 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 3 Meter anechoic chamber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Voltage</w:t>
            </w:r>
          </w:p>
        </w:tc>
        <w:tc>
          <w:p>
            <w:r>
              <w:t>110V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8" w:name="_Toc450134228"/>
      <w:r w:rsidRPr="00B378FF">
        <w:t>Environmental conditions</w:t>
      </w:r>
      <w:r>
        <w:t>:</w:t>
      </w:r>
      <w:bookmarkEnd w:id="8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9" w:name="_Toc450134229"/>
      <w:r>
        <w:t>Test Operator and Date</w:t>
      </w:r>
      <w:r w:rsidR="003C65A0">
        <w:t>:</w:t>
      </w:r>
      <w:bookmarkEnd w:id="9"/>
    </w:p>
    <w:p w:rsidP="00C87BD7" w:rsidR="004F0442" w:rsidRDefault="004F0442" w:rsidRPr="00B378FF"/>
    <w:p>
      <w:r>
        <w:t xml:space="preserve">Operator: Clifford;        Report generated at: Mar.22,2017  3:44:11 PM</w:t>
      </w:r>
    </w:p>
    <w:p w:rsidP="00C87BD7" w:rsidR="00E36FF9" w:rsidRDefault="00E36FF9" w:rsidRPr="00EC734E">
      <w:bookmarkStart w:id="10" w:name="_GoBack"/>
      <w:bookmarkEnd w:id="10"/>
    </w:p>
    <w:p w:rsidP="00EC734E" w:rsidR="00EC734E" w:rsidRDefault="00EC734E">
      <w:pPr>
        <w:pStyle w:val="Heading1"/>
        <w:numPr>
          <w:ilvl w:val="0"/>
          <w:numId w:val="1"/>
        </w:numPr>
      </w:pPr>
      <w:bookmarkStart w:id="11" w:name="_Toc450134230"/>
      <w:r w:rsidRPr="00EC734E">
        <w:lastRenderedPageBreak/>
        <w:t>Product Information</w:t>
      </w:r>
      <w:bookmarkEnd w:id="11"/>
      <w:r w:rsidRPr="00EC734E">
        <w:t xml:space="preserve">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Canvas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Canvas Cart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No. 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Beta 1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3/22/2017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Powered by BaTTERY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NA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Configuration</w:t>
            </w:r>
          </w:p>
        </w:tc>
        <w:tc>
          <w:p>
            <w:r>
              <w:br/>
              <w:t>  Nonpowerder coated better Cover, No Camera Lan,  with Motor power , Camera is powered, but wrapped with alumn foil on one set of camera</w:t>
            </w:r>
          </w:p>
        </w:tc>
      </w:tr>
    </w:tbl>
    <w:p w:rsidP="00C87BD7" w:rsidR="00C87BD7" w:rsidRDefault="00C87BD7"/>
    <w:p w:rsidP="00EC734E" w:rsidR="00EC734E" w:rsidRDefault="00EC734E">
      <w:pPr>
        <w:pStyle w:val="Heading1"/>
        <w:numPr>
          <w:ilvl w:val="0"/>
          <w:numId w:val="1"/>
        </w:numPr>
      </w:pPr>
      <w:bookmarkStart w:id="12" w:name="_Toc450134231"/>
      <w:r w:rsidRPr="00EC734E">
        <w:t>EUT setup</w:t>
      </w:r>
      <w:bookmarkEnd w:id="12"/>
    </w:p>
    <w:p w:rsidP="003C65A0" w:rsidR="003C65A0" w:rsidRDefault="003C65A0">
      <w:pPr>
        <w:pStyle w:val="Heading2"/>
      </w:pPr>
      <w:bookmarkStart w:id="13" w:name="_Toc450134232"/>
      <w:r>
        <w:t>Photograph of EUT:</w:t>
      </w:r>
      <w:bookmarkEnd w:id="13"/>
    </w:p>
    <w:p w:rsidP="003C65A0" w:rsidR="00455382" w:rsidRDefault="00455382">
      <w:pPr>
        <w:sectPr>
          <w:headerReference r:id="rIdHeader1" w:type="default"/>
          <w:footerReference r:id="rIdFooter1" w:type="default"/>
          <w:pgMar w:bottom="1440" w:footer="720" w:gutter="0" w:header="720" w:left="1800" w:right="1800" w:top="1440"/>
          <w:pgSz w:h="16838" w:w="11906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P="003C65A0" w:rsidR="00455382" w:rsidRDefault="00455382"/>
    <w:p w:rsidP="00EC734E" w:rsidR="00EC734E" w:rsidRDefault="00EC734E">
      <w:pPr>
        <w:pStyle w:val="Heading1"/>
        <w:numPr>
          <w:ilvl w:val="0"/>
          <w:numId w:val="1"/>
        </w:numPr>
      </w:pPr>
      <w:bookmarkStart w:id="14" w:name="_Toc450134233"/>
      <w:r w:rsidRPr="00EC734E">
        <w:t>Test Result</w:t>
      </w:r>
      <w:bookmarkEnd w:id="14"/>
    </w:p>
    <w:p w:rsidP="003C65A0" w:rsidR="003C65A0" w:rsidRDefault="003C65A0" w:rsidRPr="003C65A0"/>
    <w:p>
      <w:r>
        <w:drawing>
          <wp:inline distB="0" distL="0" distR="0" distT="0">
            <wp:extent cx="8406130" cy="6304597"/>
            <wp:effectExtent b="0" l="0" r="0" t="0"/>
            <wp:docPr id="1" name="report_im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img1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8406130" cy="6304597"/>
            <wp:effectExtent b="0" l="0" r="0" t="0"/>
            <wp:docPr id="2" name="report_img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2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pgMar w:bottom="1800" w:footer="720" w:gutter="0" w:header="720" w:left="1440" w:right="1440" w:top="1800"/>
          <w:pgSz w:h="11906" w:w="16838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EC734E" w:rsidR="00EC734E" w:rsidRDefault="00EC734E" w:rsidRPr="00EC734E">
      <w:pPr>
        <w:pStyle w:val="Heading1"/>
        <w:numPr>
          <w:ilvl w:val="0"/>
          <w:numId w:val="1"/>
        </w:numPr>
      </w:pPr>
      <w:bookmarkStart w:id="15" w:name="_Toc450134234"/>
      <w:r w:rsidRPr="00EC734E">
        <w:t>Summary</w:t>
      </w:r>
      <w:bookmarkEnd w:id="15"/>
    </w:p>
    <w:p w:rsidP="008B03E5" w:rsidR="00EC734E" w:rsidRDefault="00EC734E"/>
    <w:p>
      <w:r>
        <w:rPr>
          <w:color w:val="008000"/>
        </w:rPr>
        <w:t xml:space="preserve">The unit Passed the Radiated Emission Test in Horizontal polarization!</w:t>
      </w:r>
    </w:p>
    <w:p>
      <w:r>
        <w:rPr>
          <w:color w:val="008000"/>
        </w:rPr>
        <w:t xml:space="preserve">The unit passed the Radiated Emission Test in Vertical polarization!</w:t>
      </w:r>
    </w:p>
    <w:sectPr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6D2" w:rsidRDefault="007576D2">
      <w:r>
        <w:separator/>
      </w:r>
    </w:p>
  </w:endnote>
  <w:endnote w:type="continuationSeparator" w:id="0">
    <w:p w:rsidR="007576D2" w:rsidRDefault="0075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E2B32" w:rsidR="006E2B32" w:rsidRDefault="007576D2">
    <w:pPr>
      <w:pStyle w:val="Footer"/>
      <w:pBdr>
        <w:top w:color="622423" w:space="1" w:sz="24" w:val="thinThickSmallGap"/>
      </w:pBdr>
      <w:tabs>
        <w:tab w:pos="4153" w:val="clear"/>
      </w:tabs>
      <w:rPr>
        <w:rFonts w:ascii="Cambria" w:hAnsi="Cambria"/>
      </w:rPr>
    </w:pPr>
    <w:r>
      <w:rPr>
        <w:rFonts w:ascii="Cambria" w:hAnsi="Cambria"/>
      </w:rPr>
      <w:t xml:space="preserve">Keysight </w:t>
    </w:r>
    <w:r w:rsidR="006E2B32">
      <w:rPr>
        <w:rFonts w:ascii="Cambria" w:hAnsi="Cambria"/>
      </w:rPr>
      <w:t>Confidential</w:t>
    </w:r>
    <w:r w:rsidR="006E2B32">
      <w:rPr>
        <w:rFonts w:ascii="Cambria" w:hAnsi="Cambria"/>
      </w:rPr>
      <w:tab/>
      <w:t xml:space="preserve">Page </w:t>
    </w:r>
    <w:r w:rsidR="006E2B32">
      <w:fldChar w:fldCharType="begin"/>
    </w:r>
    <w:r w:rsidR="006E2B32">
      <w:instrText xml:space="preserve"> PAGE   \* MERGEFORMAT </w:instrText>
    </w:r>
    <w:r w:rsidR="006E2B32">
      <w:fldChar w:fldCharType="separate"/>
    </w:r>
    <w:r w:rsidRPr="007576D2">
      <w:rPr>
        <w:rFonts w:ascii="Cambria" w:hAnsi="Cambria"/>
        <w:noProof/>
      </w:rPr>
      <w:t>4</w:t>
    </w:r>
    <w:r w:rsidR="006E2B32">
      <w:fldChar w:fldCharType="end"/>
    </w:r>
  </w:p>
  <w:p w:rsidR="006E2B32" w:rsidRDefault="006E2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6D2" w:rsidRDefault="007576D2">
      <w:r>
        <w:separator/>
      </w:r>
    </w:p>
  </w:footnote>
  <w:footnote w:type="continuationSeparator" w:id="0">
    <w:p w:rsidR="007576D2" w:rsidRDefault="007576D2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37D1A" w:rsidR="009E7D03" w:rsidRDefault="00237D1A">
    <w:pPr>
      <w:tabs>
        <w:tab w:pos="675" w:val="left"/>
        <w:tab w:pos="4153" w:val="center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Default="009E7D03" w:rsidRPr="009E7D03">
    <w:pPr>
      <w:pStyle w:val="Header"/>
      <w:pBdr>
        <w:bottom w:color="622423" w:space="1" w:sz="24" w:val="thickThinSmallGap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D2"/>
    <w:rsid w:val="00040CFD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576D2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2" Target="media/image2.png" Type="http://schemas.openxmlformats.org/officeDocument/2006/relationships/image"/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4B3D8-CA9D-4655-A760-F937A28D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REtemplate</Template>
  <TotalTime>2</TotalTime>
  <Pages>5</Pages>
  <Words>373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1</cp:revision>
  <dcterms:created xsi:type="dcterms:W3CDTF">2016-06-22T20:41:00Z</dcterms:created>
  <dcterms:modified xsi:type="dcterms:W3CDTF">2016-06-22T20:43:00Z</dcterms:modified>
</cp:coreProperties>
</file>