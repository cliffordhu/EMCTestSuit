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Mar.22,2017  3:16:12 PM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 Cart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No. 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Beta 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3/22/2017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Powered by BaTTERY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NO Cover, No Camera Lan, Camera is powered on but wrapped with alumn foil on one set of camera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