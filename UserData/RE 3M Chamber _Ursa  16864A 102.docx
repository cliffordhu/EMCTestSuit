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May.09,2016  3:15:59 PM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Ursa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102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LP1/PP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5/9/2016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HP Keyboard and Mouse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Test configuration is acquizaiton mode waiting for trigger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4" w:name="_Toc450134234"/>
      <w:r w:rsidRPr="00EC734E">
        <w:t>Summary</w:t>
      </w:r>
      <w:bookmarkEnd w:id="14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7E" w:rsidRDefault="00804F7E">
      <w:r>
        <w:separator/>
      </w:r>
    </w:p>
  </w:endnote>
  <w:endnote w:type="continuationSeparator" w:id="0">
    <w:p w:rsidR="00804F7E" w:rsidRDefault="0080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03F5" w:rsidRPr="00F803F5">
      <w:rPr>
        <w:rFonts w:ascii="Cambria" w:hAnsi="Cambria"/>
        <w:noProof/>
      </w:rPr>
      <w:t>5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7E" w:rsidRDefault="00804F7E">
      <w:r>
        <w:separator/>
      </w:r>
    </w:p>
  </w:footnote>
  <w:footnote w:type="continuationSeparator" w:id="0">
    <w:p w:rsidR="00804F7E" w:rsidRDefault="00804F7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FB45-064E-4C26-BFAD-76C7D73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2016-05-09T16:25:00Z</dcterms:created>
  <dcterms:modified xsi:type="dcterms:W3CDTF">2016-05-09T16:26:00Z</dcterms:modified>
</cp:coreProperties>
</file>