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7576D2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</w:t>
      </w:r>
      <w:r w:rsidR="007576D2">
        <w:t xml:space="preserve"> Rd, Colorado Springs, CO. 80907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Turtable calibraton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Nov.02,2016  9:42:16 AM</w:t>
      </w:r>
    </w:p>
    <w:p w:rsidP="00C87BD7" w:rsidR="00E36FF9" w:rsidRDefault="00E36FF9" w:rsidRPr="00EC734E">
      <w:bookmarkStart w:id="10" w:name="_GoBack"/>
      <w:bookmarkEnd w:id="10"/>
    </w:p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0"/>
      <w:r w:rsidRPr="00EC734E">
        <w:lastRenderedPageBreak/>
        <w:t>Product Information</w:t>
      </w:r>
      <w:bookmarkEnd w:id="11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Masupail 0C failure replaced DDR M FPR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EDUX1002A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FPR3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FPR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10/28/2016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110V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BNC cable USB cables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N.A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NA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  asfter baseline with faster DDR  (H) in BLT Failed OC at boot up condition. recheck the DDR (M) version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2" w:name="_Toc450134231"/>
      <w:r w:rsidRPr="00EC734E">
        <w:t>EUT setup</w:t>
      </w:r>
      <w:bookmarkEnd w:id="12"/>
    </w:p>
    <w:p w:rsidP="003C65A0" w:rsidR="003C65A0" w:rsidRDefault="003C65A0">
      <w:pPr>
        <w:pStyle w:val="Heading2"/>
      </w:pPr>
      <w:bookmarkStart w:id="13" w:name="_Toc450134232"/>
      <w:r>
        <w:t>Photograph of EUT:</w:t>
      </w:r>
      <w:bookmarkEnd w:id="13"/>
    </w:p>
    <w:p>
      <w:r>
        <w:drawing>
          <wp:inline distB="0" distL="0" distR="0" distT="0">
            <wp:extent cx="5274310" cy="5274310"/>
            <wp:effectExtent b="0" l="0" r="0" t="0"/>
            <wp:docPr id="1" name="IMG_1933.JP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933.JP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4" w:name="_Toc450134233"/>
      <w:r w:rsidRPr="00EC734E">
        <w:t>Test Result</w:t>
      </w:r>
      <w:bookmarkEnd w:id="14"/>
    </w:p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2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1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8406130" cy="6304597"/>
            <wp:effectExtent b="0" l="0" r="0" t="0"/>
            <wp:docPr id="3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_img2.png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0134234"/>
      <w:r w:rsidRPr="00EC734E">
        <w:t>Summary</w:t>
      </w:r>
      <w:bookmarkEnd w:id="15"/>
    </w:p>
    <w:p w:rsidP="008B03E5" w:rsidR="00EC734E" w:rsidRDefault="00EC734E"/>
    <w:p>
      <w:r>
        <w:rPr>
          <w:color w:val="008000"/>
        </w:rPr>
        <w:t xml:space="preserve">The unit Passed the Radiated Emission Test in Horizontal polarization!</w:t>
      </w:r>
    </w:p>
    <w:p>
      <w:r>
        <w:rPr>
          <w:color w:val="008000"/>
        </w:rPr>
        <w:t xml:space="preserve">The unit passed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D2" w:rsidRDefault="007576D2">
      <w:r>
        <w:separator/>
      </w:r>
    </w:p>
  </w:endnote>
  <w:endnote w:type="continuationSeparator" w:id="0">
    <w:p w:rsidR="007576D2" w:rsidRDefault="0075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7576D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 xml:space="preserve">Keysight </w:t>
    </w:r>
    <w:r w:rsidR="006E2B32">
      <w:rPr>
        <w:rFonts w:ascii="Cambria" w:hAnsi="Cambria"/>
      </w:rPr>
      <w:t>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Pr="007576D2">
      <w:rPr>
        <w:rFonts w:ascii="Cambria" w:hAnsi="Cambria"/>
        <w:noProof/>
      </w:rPr>
      <w:t>4</w:t>
    </w:r>
    <w:r w:rsidR="006E2B32"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D2" w:rsidRDefault="007576D2">
      <w:r>
        <w:separator/>
      </w:r>
    </w:p>
  </w:footnote>
  <w:footnote w:type="continuationSeparator" w:id="0">
    <w:p w:rsidR="007576D2" w:rsidRDefault="007576D2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2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576D2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JPG" Type="http://schemas.openxmlformats.org/officeDocument/2006/relationships/image"/><Relationship Id="ImageId2" Target="media/image2.png" Type="http://schemas.openxmlformats.org/officeDocument/2006/relationships/image"/><Relationship Id="ImageId3" Target="media/image3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4B3D8-CA9D-4655-A760-F937A28D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</Template>
  <TotalTime>2</TotalTime>
  <Pages>5</Pages>
  <Words>373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2016-06-22T20:41:00Z</dcterms:created>
  <dcterms:modified xsi:type="dcterms:W3CDTF">2016-06-22T20:43:00Z</dcterms:modified>
</cp:coreProperties>
</file>