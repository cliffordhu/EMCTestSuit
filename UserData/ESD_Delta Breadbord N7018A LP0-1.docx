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1E0A33" w:rsidR="001E0A33" w:rsidRDefault="00771C27">
      <w:pPr>
        <w:pStyle w:val="Title"/>
      </w:pPr>
      <w:r>
        <w:t>ESD Immunity</w:t>
      </w:r>
      <w:r w:rsidR="001E0A33">
        <w:t xml:space="preserve">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364787" w:rsidRDefault="001E0A33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09108" w:history="1">
            <w:r w:rsidR="00364787" w:rsidRPr="005F13A9">
              <w:rPr>
                <w:rStyle w:val="Hyperlink"/>
                <w:noProof/>
              </w:rPr>
              <w:t>1.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Test lab facility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_Toc452709108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 w:rsidR="00E737CA"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09" w:history="1">
            <w:r w:rsidR="00364787" w:rsidRPr="005F13A9">
              <w:rPr>
                <w:rStyle w:val="Hyperlink"/>
                <w:noProof/>
              </w:rPr>
              <w:t>Test Site: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_Toc452709109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0" w:history="1">
            <w:r w:rsidR="00364787" w:rsidRPr="005F13A9">
              <w:rPr>
                <w:rStyle w:val="Hyperlink"/>
                <w:noProof/>
              </w:rPr>
              <w:t>Facility name: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_Toc452709110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1" w:history="1">
            <w:r w:rsidR="00364787" w:rsidRPr="005F13A9">
              <w:rPr>
                <w:rStyle w:val="Hyperlink"/>
                <w:noProof/>
              </w:rPr>
              <w:t>Facility address: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_Toc452709111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2" w:history="1">
            <w:r w:rsidR="00364787" w:rsidRPr="005F13A9">
              <w:rPr>
                <w:rStyle w:val="Hyperlink"/>
                <w:noProof/>
              </w:rPr>
              <w:t>Facility site description: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_Toc452709112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3" w:history="1">
            <w:r w:rsidR="00364787" w:rsidRPr="005F13A9">
              <w:rPr>
                <w:rStyle w:val="Hyperlink"/>
                <w:noProof/>
              </w:rPr>
              <w:t>Test Standards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_Toc452709113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4" w:history="1">
            <w:r w:rsidR="00364787" w:rsidRPr="005F13A9">
              <w:rPr>
                <w:rStyle w:val="Hyperlink"/>
                <w:noProof/>
              </w:rPr>
              <w:t>EMC Directive 2014/30/EU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_Toc452709114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5" w:history="1">
            <w:r w:rsidR="00364787" w:rsidRPr="005F13A9">
              <w:rPr>
                <w:rStyle w:val="Hyperlink"/>
                <w:noProof/>
              </w:rPr>
              <w:t>Test Equipment: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_Toc452709115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6" w:history="1">
            <w:r w:rsidR="00364787" w:rsidRPr="005F13A9">
              <w:rPr>
                <w:rStyle w:val="Hyperlink"/>
                <w:noProof/>
              </w:rPr>
              <w:t>Environmental conditions: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_Toc452709116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7" w:history="1">
            <w:r w:rsidR="00364787" w:rsidRPr="005F13A9">
              <w:rPr>
                <w:rStyle w:val="Hyperlink"/>
                <w:noProof/>
              </w:rPr>
              <w:t>Test Operator and Date: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_Toc452709117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8" w:history="1">
            <w:r w:rsidR="00364787" w:rsidRPr="005F13A9">
              <w:rPr>
                <w:rStyle w:val="Hyperlink"/>
                <w:noProof/>
              </w:rPr>
              <w:t>2.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Product Information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_Toc452709118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9" w:history="1">
            <w:r w:rsidR="00364787" w:rsidRPr="005F13A9">
              <w:rPr>
                <w:rStyle w:val="Hyperlink"/>
                <w:noProof/>
              </w:rPr>
              <w:t>3.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EUT setup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_Toc452709119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0" w:history="1">
            <w:r w:rsidR="00364787" w:rsidRPr="005F13A9">
              <w:rPr>
                <w:rStyle w:val="Hyperlink"/>
                <w:noProof/>
              </w:rPr>
              <w:t>Photograph of EUT: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_Toc452709120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1" w:history="1">
            <w:r w:rsidR="00364787" w:rsidRPr="005F13A9">
              <w:rPr>
                <w:rStyle w:val="Hyperlink"/>
                <w:noProof/>
              </w:rPr>
              <w:t>4.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Test Result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_Toc452709121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E737C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2" w:history="1">
            <w:r w:rsidR="00364787" w:rsidRPr="005F13A9">
              <w:rPr>
                <w:rStyle w:val="Hyperlink"/>
                <w:noProof/>
              </w:rPr>
              <w:t>5.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Summary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_Toc452709122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2709108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2709109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2709110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2709111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E737CA">
        <w:t xml:space="preserve"> Rd, Colorado Springs, CO. 80907</w:t>
      </w:r>
    </w:p>
    <w:p w:rsidP="00BC46E7" w:rsidR="0006735A" w:rsidRDefault="00C87BD7">
      <w:pPr>
        <w:ind w:firstLine="420"/>
      </w:pPr>
      <w:bookmarkStart w:id="4" w:name="_Toc452709112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BC46E7" w:rsidR="00BC46E7" w:rsidRDefault="0006735A">
      <w:pPr>
        <w:ind w:firstLine="420"/>
      </w:pPr>
      <w:r>
        <w:t>The Keysight Technologies Technology Order Fulfillment Colorado Spring Hardware Test Center is a certified radiated interfe</w:t>
      </w:r>
      <w:r w:rsidR="00E737CA">
        <w:t>rence testing facility, which complies</w:t>
      </w:r>
      <w:r>
        <w:t xml:space="preserve"> with the standard requirements defined by IEC 61326.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2709113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2709114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E737CA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E737CA">
        <w:rPr>
          <w:sz w:val="22"/>
        </w:rPr>
        <w:t>ESD IEC</w:t>
      </w:r>
      <w:r w:rsidR="00771C27" w:rsidRPr="00E737CA">
        <w:rPr>
          <w:sz w:val="22"/>
        </w:rPr>
        <w:t xml:space="preserve"> 61000-4-2, ETM </w:t>
      </w:r>
      <w:r w:rsidRPr="00E737CA">
        <w:rPr>
          <w:sz w:val="22"/>
        </w:rPr>
        <w:t>765.002</w:t>
      </w:r>
      <w:r>
        <w:rPr>
          <w:b/>
          <w:sz w:val="22"/>
        </w:rPr>
        <w:t xml:space="preserve"> </w:t>
      </w:r>
      <w:r w:rsidRPr="00E737CA">
        <w:rPr>
          <w:sz w:val="22"/>
        </w:rPr>
        <w:t>Group</w:t>
      </w:r>
      <w:r w:rsidR="00BC46E7" w:rsidRPr="00BC46E7">
        <w:t xml:space="preserve"> 1 Class A</w:t>
      </w:r>
      <w:r w:rsidR="00BC46E7">
        <w:t xml:space="preserve">. </w:t>
      </w:r>
      <w:r w:rsidR="00BC46E7"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2709115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ESD Gun Model</w:t>
            </w:r>
          </w:p>
        </w:tc>
        <w:tc>
          <w:tcPr>
            <w:tcBorders>
              <w:bottom w:color="auto" w:val="single"/>
            </w:tcBorders>
          </w:tcPr>
          <w:p>
            <w:r>
              <w:t>MiniZap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ESD Gun SN</w:t>
            </w:r>
          </w:p>
        </w:tc>
        <w:tc>
          <w:tcPr>
            <w:tcBorders>
              <w:bottom w:color="auto" w:val="single"/>
            </w:tcBorders>
          </w:tcPr>
          <w:p>
            <w:r>
              <w:t>4/21/1916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ESD Gun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7/13/2015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IEC 61000-4-2 / EN 61000-4-2 Basic ETM 765.002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2709116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2709117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Dec.20,2016  3:27:55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2709118"/>
      <w:r w:rsidRPr="00EC734E"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Breadbord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N7018A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LP0-1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Breadboard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12/13/2016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5V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USBC Display port, SMA, Jtag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                                                                                          early evaluation. FPGA running on 20Mhz clock. all turned on. 200mA power consumptions.</w:t>
            </w:r>
          </w:p>
        </w:tc>
      </w:tr>
    </w:tbl>
    <w:bookmarkStart w:displacedByCustomXml="prev" w:id="12" w:name="_Toc452709119"/>
    <w:p w:rsidP="00EC734E" w:rsidR="00EC734E" w:rsidRDefault="00EC734E">
      <w:pPr>
        <w:pStyle w:val="Heading1"/>
        <w:numPr>
          <w:ilvl w:val="0"/>
          <w:numId w:val="1"/>
        </w:numPr>
      </w:pPr>
      <w:r w:rsidRPr="00EC734E">
        <w:lastRenderedPageBreak/>
        <w:t>EUT setup</w:t>
      </w:r>
      <w:bookmarkEnd w:id="12"/>
    </w:p>
    <w:p w:rsidP="003C65A0" w:rsidR="003C65A0" w:rsidRDefault="003C65A0">
      <w:pPr>
        <w:pStyle w:val="Heading2"/>
      </w:pPr>
      <w:bookmarkStart w:id="13" w:name="_Toc452709120"/>
      <w:r>
        <w:t>Photograph of EUT:</w:t>
      </w:r>
      <w:bookmarkEnd w:id="13"/>
    </w:p>
    <w:p>
      <w:r>
        <w:drawing>
          <wp:inline distB="0" distL="0" distR="0" distT="0">
            <wp:extent cx="11430000" cy="6400800"/>
            <wp:effectExtent b="0" l="0" r="0" t="0"/>
            <wp:docPr id="1" name="ESD_fi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D_fi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430000" cy="6400800"/>
            <wp:effectExtent b="0" l="0" r="0" t="0"/>
            <wp:docPr id="2" name="ESD_fi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D_fi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pgMar w:bottom="1800" w:footer="720" w:gutter="0" w:header="720" w:left="1440" w:right="1440" w:top="1800"/>
          <w:pgSz w:h="11906" w:w="16838"/>
          <w:type xmlns:w="http://schemas.openxmlformats.org/wordprocessingml/2006/main" w:val="continuous"/>
          <w:cols xmlns:w="http://schemas.openxmlformats.org/wordprocessingml/2006/main" w:space="720"/>
          <w:docGrid xmlns:w="http://schemas.openxmlformats.org/wordprocessingml/2006/main" w:linePitch="312" w:type="linesAndChar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2709121"/>
      <w:r w:rsidRPr="00EC734E">
        <w:t>Test Result</w:t>
      </w:r>
      <w:bookmarkEnd w:id="14"/>
    </w:p>
    <w:tbl>
      <w:tblPr>
        <w:tblW w:type="dxa" w:w="12062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5670"/>
        <w:gridCol w:w="6392"/>
      </w:tblGrid>
      <w:tr w:rsidR="00771C27" w:rsidTr="00E737CA">
        <w:trPr>
          <w:cantSplit/>
          <w:trHeight w:val="1709"/>
        </w:trPr>
        <w:tc>
          <w:tcPr>
            <w:tcW w:type="dxa" w:w="5670"/>
            <w:shd w:color="auto" w:fill="E6E6E6" w:val="clear"/>
          </w:tcPr>
          <w:p w:rsidP="00364787" w:rsidR="00771C27" w:rsidRDefault="00771C27">
            <w:r>
              <w:t xml:space="preserve">Contact: 10 </w:t>
            </w:r>
            <w:r w:rsidR="00E737CA">
              <w:t>single contact</w:t>
            </w:r>
            <w:r>
              <w:t xml:space="preserve"> </w:t>
            </w:r>
            <w:r w:rsidR="00E737CA">
              <w:t>discharges (</w:t>
            </w:r>
            <w:r>
              <w:t>+/-) to select points and to vertical and horizontal coupling plane (4 faces).  Contact discharges are not applied to insulated areas.</w:t>
            </w:r>
          </w:p>
        </w:tc>
        <w:tc>
          <w:tcPr>
            <w:tcW w:type="dxa" w:w="6392"/>
            <w:shd w:color="auto" w:fill="E6E6E6" w:val="clear"/>
          </w:tcPr>
          <w:p w:rsidP="00364787" w:rsidR="00771C27" w:rsidRDefault="00771C27">
            <w:r>
              <w:t xml:space="preserve">PC= Performance code: </w:t>
            </w:r>
          </w:p>
          <w:p w:rsidP="00364787" w:rsidR="00771C27" w:rsidRDefault="00771C27">
            <w:r>
              <w:rPr>
                <w:b/>
              </w:rPr>
              <w:t>A</w:t>
            </w:r>
            <w:r>
              <w:t>= Normal, within specific limits</w:t>
            </w:r>
          </w:p>
          <w:p w:rsidP="00364787" w:rsidR="00771C27" w:rsidRDefault="00771C27">
            <w:r>
              <w:rPr>
                <w:b/>
              </w:rPr>
              <w:t>B</w:t>
            </w:r>
            <w:r>
              <w:t xml:space="preserve">= Temporary degradation, self recoverable. </w:t>
            </w:r>
          </w:p>
          <w:p w:rsidP="00364787" w:rsidR="00771C27" w:rsidRDefault="00771C27">
            <w:r>
              <w:rPr>
                <w:b/>
              </w:rPr>
              <w:t>C</w:t>
            </w:r>
            <w:r w:rsidR="00E737CA">
              <w:t xml:space="preserve">=Temporary </w:t>
            </w:r>
            <w:r>
              <w:t xml:space="preserve">degradation requiring operator intervention.  </w:t>
            </w:r>
          </w:p>
          <w:p w:rsidP="00364787" w:rsidR="00771C27" w:rsidRDefault="00771C27">
            <w:r>
              <w:rPr>
                <w:b/>
              </w:rPr>
              <w:t>D</w:t>
            </w:r>
            <w:r>
              <w:t xml:space="preserve">= Not recoverable   </w:t>
            </w:r>
            <w:r w:rsidRPr="005250D1">
              <w:rPr>
                <w:b/>
              </w:rPr>
              <w:t>ND</w:t>
            </w:r>
            <w:r>
              <w:t>=No Discharge</w:t>
            </w:r>
          </w:p>
        </w:tc>
      </w:tr>
    </w:tbl>
    <w:p w:rsidP="00364787" w:rsidR="00771C27" w:rsidRDefault="00771C27" w:rsidRPr="00771C27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bottom w:color="auto" w:val="single"/>
            </w:tcBorders>
          </w:tcPr>
          <w:p>
            <w:r>
              <w:t>Comments: 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Performance within specified limits.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right w:color="auto" w:val="single"/>
            </w:tcBorders>
          </w:tcPr>
          <w:p>
            <w:r>
              <w:t>14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p>
            <w:r>
              <w:t>Pass.-Normal Performance within specified limits.</w:t>
            </w:r>
          </w:p>
        </w:tc>
      </w:tr>
    </w:tbl>
    <w:p w:rsidP="00364787" w:rsidR="003C65A0" w:rsidRDefault="003C65A0" w:rsidRPr="003C65A0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right w:color="auto" w:val="single"/>
            </w:tcBorders>
          </w:tcPr>
          <w:p>
            <w:r>
              <w:t>10KV</w:t>
            </w:r>
          </w:p>
        </w:tc>
        <w:tc>
          <w:tcPr>
            <w:tcBorders>
              <w:right w:color="auto" w:val="single"/>
            </w:tcBorders>
          </w:tcPr>
          <w:p>
            <w:r>
              <w:t>12KV</w:t>
            </w:r>
          </w:p>
        </w:tc>
        <w:tc>
          <w:tcPr>
            <w:tcBorders>
              <w:right w:color="auto" w:val="single"/>
            </w:tcBorders>
          </w:tcPr>
          <w:p>
            <w:r>
              <w:t>15KV</w:t>
            </w:r>
          </w:p>
        </w:tc>
        <w:tc>
          <w:p>
            <w:r>
              <w:t>Comments: </w:t>
            </w:r>
          </w:p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2709122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ESD test!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7CA" w:rsidRDefault="00E737CA">
      <w:r>
        <w:separator/>
      </w:r>
    </w:p>
  </w:endnote>
  <w:endnote w:type="continuationSeparator" w:id="0">
    <w:p w:rsidR="00E737CA" w:rsidRDefault="00E7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Nyala"/>
    <w:panose1 w:val="02000504000000000004"/>
    <w:charset w:val="00"/>
    <w:family w:val="auto"/>
    <w:pitch w:val="variable"/>
    <w:sig w:usb0="800000AF" w:usb1="4000E0E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7CA" w:rsidRDefault="00E737CA">
      <w:r>
        <w:separator/>
      </w:r>
    </w:p>
  </w:footnote>
  <w:footnote w:type="continuationSeparator" w:id="0">
    <w:p w:rsidR="00E737CA" w:rsidRDefault="00E737CA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CA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1571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4787"/>
    <w:rsid w:val="003A603B"/>
    <w:rsid w:val="003B2325"/>
    <w:rsid w:val="003C0145"/>
    <w:rsid w:val="003C2E68"/>
    <w:rsid w:val="003C65A0"/>
    <w:rsid w:val="00400673"/>
    <w:rsid w:val="004039FE"/>
    <w:rsid w:val="004464B3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04807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71C2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737CA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0BF06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styleId="BodyTextIndent2" w:type="paragraph">
    <w:name w:val="Body Text Indent 2"/>
    <w:basedOn w:val="Normal"/>
    <w:link w:val="BodyTextIndent2Char"/>
    <w:rsid w:val="00771C27"/>
    <w:pPr>
      <w:widowControl/>
      <w:ind w:hanging="1980" w:left="1980"/>
      <w:jc w:val="left"/>
    </w:pPr>
    <w:rPr>
      <w:rFonts w:eastAsia="Times New Roman"/>
      <w:kern w:val="0"/>
      <w:sz w:val="20"/>
      <w:szCs w:val="20"/>
      <w:lang w:eastAsia="en-US"/>
    </w:rPr>
  </w:style>
  <w:style w:customStyle="1" w:styleId="BodyTextIndent2Char" w:type="character">
    <w:name w:val="Body Text Indent 2 Char"/>
    <w:basedOn w:val="DefaultParagraphFont"/>
    <w:link w:val="BodyTextIndent2"/>
    <w:rsid w:val="00771C27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4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DB6D8-B9C5-4A4F-AAAF-05F8F0C4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ESDtemplate</Template>
  <TotalTime>6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KEHREN,TIMOTHY (K-ColSprings,ex1)</cp:lastModifiedBy>
  <cp:revision>1</cp:revision>
  <dcterms:created xsi:type="dcterms:W3CDTF">2016-06-22T15:24:00Z</dcterms:created>
  <dcterms:modified xsi:type="dcterms:W3CDTF">2016-06-22T15:30:00Z</dcterms:modified>
</cp:coreProperties>
</file>