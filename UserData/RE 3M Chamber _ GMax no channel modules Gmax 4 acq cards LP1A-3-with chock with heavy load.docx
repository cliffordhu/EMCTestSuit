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7576D2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Turtable calibraton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Sep.28,2016  1:26:44 PM</w:t>
      </w:r>
    </w:p>
    <w:p w:rsidP="00C87BD7" w:rsidR="00E36FF9" w:rsidRDefault="00E36FF9" w:rsidRPr="00EC734E">
      <w:bookmarkStart w:id="10" w:name="_GoBack"/>
      <w:bookmarkEnd w:id="10"/>
    </w:p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0"/>
      <w:r w:rsidRPr="00EC734E">
        <w:lastRenderedPageBreak/>
        <w:t>Product Information</w:t>
      </w:r>
      <w:bookmarkEnd w:id="11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 GMax no channel modules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Gmax 4 acq cards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LP1A-3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LP1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9/28/2016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208V AC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 HP keyboard and mouse BNC and grounding wire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Bandwidth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Full acq speed, display up,plus heavy load,  single choke 0431164181 B4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2" w:name="_Toc450134231"/>
      <w:r w:rsidRPr="00EC734E">
        <w:t>EUT setup</w:t>
      </w:r>
      <w:bookmarkEnd w:id="12"/>
    </w:p>
    <w:p w:rsidP="003C65A0" w:rsidR="003C65A0" w:rsidRDefault="003C65A0">
      <w:pPr>
        <w:pStyle w:val="Heading2"/>
      </w:pPr>
      <w:bookmarkStart w:id="13" w:name="_Toc450134232"/>
      <w:r>
        <w:t>Photograph of EUT:</w:t>
      </w:r>
      <w:bookmarkEnd w:id="13"/>
    </w:p>
    <w:p>
      <w:r>
        <w:drawing>
          <wp:inline distB="0" distL="0" distR="0" distT="0">
            <wp:extent cx="5274310" cy="3955732"/>
            <wp:effectExtent b="0" l="0" r="0" t="0"/>
            <wp:docPr id="1" name="IMG_1832.JP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832.JP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0134233"/>
      <w:r w:rsidRPr="00EC734E">
        <w:t>Test Result</w:t>
      </w:r>
      <w:bookmarkEnd w:id="14"/>
    </w:p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2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1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8406130" cy="6304597"/>
            <wp:effectExtent b="0" l="0" r="0" t="0"/>
            <wp:docPr id="3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_img2.png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rPr>
          <w:color w:val="008000"/>
        </w:rPr>
        <w:t xml:space="preserve">The unit Passed the Radiated Emission Test in Horizontal polarization!</w:t>
      </w:r>
    </w:p>
    <w:p>
      <w:r>
        <w:rPr>
          <w:color w:val="008000"/>
        </w:rPr>
        <w:t xml:space="preserve">The unit passed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2" w:rsidRDefault="007576D2">
      <w:r>
        <w:separator/>
      </w:r>
    </w:p>
  </w:endnote>
  <w:endnote w:type="continuationSeparator" w:id="0">
    <w:p w:rsidR="007576D2" w:rsidRDefault="0075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7576D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 xml:space="preserve">Keysight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Pr="007576D2">
      <w:rPr>
        <w:rFonts w:ascii="Cambria" w:hAnsi="Cambria"/>
        <w:noProof/>
      </w:rPr>
      <w:t>4</w:t>
    </w:r>
    <w:r w:rsidR="006E2B32"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2" w:rsidRDefault="007576D2">
      <w:r>
        <w:separator/>
      </w:r>
    </w:p>
  </w:footnote>
  <w:footnote w:type="continuationSeparator" w:id="0">
    <w:p w:rsidR="007576D2" w:rsidRDefault="007576D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JPG" Type="http://schemas.openxmlformats.org/officeDocument/2006/relationships/image"/><Relationship Id="ImageId2" Target="media/image2.png" Type="http://schemas.openxmlformats.org/officeDocument/2006/relationships/image"/><Relationship Id="ImageId3" Target="media/image3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B3D8-CA9D-4655-A760-F937A28D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</Template>
  <TotalTime>2</TotalTime>
  <Pages>5</Pages>
  <Words>373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2016-06-22T20:41:00Z</dcterms:created>
  <dcterms:modified xsi:type="dcterms:W3CDTF">2016-06-22T20:43:00Z</dcterms:modified>
</cp:coreProperties>
</file>